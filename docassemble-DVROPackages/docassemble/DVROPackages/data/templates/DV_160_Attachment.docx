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52E577" w14:textId="77777777" w:rsidR="00DC1FBD" w:rsidRDefault="0071184A" w:rsidP="00D26C77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D26C77">
        <w:rPr>
          <w:rFonts w:ascii="Times New Roman" w:hAnsi="Times New Roman" w:cs="Times New Roman"/>
          <w:sz w:val="24"/>
          <w:szCs w:val="24"/>
        </w:rPr>
        <w:t>1</w:t>
      </w:r>
      <w:r w:rsidR="00DC1FBD">
        <w:rPr>
          <w:rFonts w:ascii="Times New Roman" w:hAnsi="Times New Roman" w:cs="Times New Roman"/>
          <w:sz w:val="24"/>
          <w:szCs w:val="24"/>
        </w:rPr>
        <w:t>6</w:t>
      </w:r>
      <w:r w:rsidR="00D26C77">
        <w:rPr>
          <w:rFonts w:ascii="Times New Roman" w:hAnsi="Times New Roman" w:cs="Times New Roman"/>
          <w:sz w:val="24"/>
          <w:szCs w:val="24"/>
        </w:rPr>
        <w:t xml:space="preserve">0 </w:t>
      </w:r>
      <w:r w:rsidR="00DC1FBD">
        <w:rPr>
          <w:rFonts w:ascii="Times New Roman" w:hAnsi="Times New Roman" w:cs="Times New Roman"/>
          <w:sz w:val="24"/>
          <w:szCs w:val="24"/>
        </w:rPr>
        <w:t xml:space="preserve">REQUEST TO KEEP </w:t>
      </w:r>
    </w:p>
    <w:p w14:paraId="37B1C230" w14:textId="2D6DC608" w:rsidR="00355412" w:rsidRDefault="00DC1FBD" w:rsidP="00D26C77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MINOR’S INFORMATION CONFIDENTIAL</w:t>
      </w:r>
    </w:p>
    <w:p w14:paraId="3D8DA268" w14:textId="202AD93D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DC1FBD">
        <w:rPr>
          <w:rFonts w:ascii="Times New Roman" w:hAnsi="Times New Roman" w:cs="Times New Roman"/>
          <w:sz w:val="24"/>
          <w:szCs w:val="24"/>
        </w:rPr>
        <w:t>6</w:t>
      </w:r>
      <w:r w:rsidR="00D26C77">
        <w:rPr>
          <w:rFonts w:ascii="Times New Roman" w:hAnsi="Times New Roman" w:cs="Times New Roman"/>
          <w:sz w:val="24"/>
          <w:szCs w:val="24"/>
        </w:rPr>
        <w:t>0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7B8FB29B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DC1FBD">
        <w:rPr>
          <w:rFonts w:ascii="Times New Roman" w:hAnsi="Times New Roman" w:cs="Times New Roman"/>
          <w:sz w:val="24"/>
          <w:szCs w:val="24"/>
        </w:rPr>
        <w:t>6</w:t>
      </w:r>
      <w:r w:rsidR="00D26C77">
        <w:rPr>
          <w:rFonts w:ascii="Times New Roman" w:hAnsi="Times New Roman" w:cs="Times New Roman"/>
          <w:sz w:val="24"/>
          <w:szCs w:val="24"/>
        </w:rPr>
        <w:t>0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09B0" w14:textId="77777777" w:rsidR="00E02C6D" w:rsidRDefault="00E02C6D">
      <w:r>
        <w:separator/>
      </w:r>
    </w:p>
  </w:endnote>
  <w:endnote w:type="continuationSeparator" w:id="0">
    <w:p w14:paraId="7890B06E" w14:textId="77777777" w:rsidR="00E02C6D" w:rsidRDefault="00E0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9FD0" w14:textId="77777777" w:rsidR="00DC1FBD" w:rsidRDefault="00DC1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6855538E" w:rsidR="008235B4" w:rsidRPr="00E54C06" w:rsidRDefault="00DC1FBD" w:rsidP="00DC1FBD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FORM DV-160 REQUEST TO KEEP </w:t>
    </w:r>
    <w:r>
      <w:rPr>
        <w:rFonts w:ascii="Times New Roman" w:hAnsi="Times New Roman" w:cs="Times New Roman"/>
        <w:sz w:val="24"/>
        <w:szCs w:val="24"/>
      </w:rPr>
      <w:t>MINOR’S INFORMATION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970C" w14:textId="77777777" w:rsidR="00DC1FBD" w:rsidRDefault="00DC1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3756" w14:textId="77777777" w:rsidR="00E02C6D" w:rsidRDefault="00E02C6D">
      <w:r>
        <w:separator/>
      </w:r>
    </w:p>
  </w:footnote>
  <w:footnote w:type="continuationSeparator" w:id="0">
    <w:p w14:paraId="43E6C3CF" w14:textId="77777777" w:rsidR="00E02C6D" w:rsidRDefault="00E02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FFD6" w14:textId="77777777" w:rsidR="00DC1FBD" w:rsidRDefault="00DC1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48730646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9618" w14:textId="77777777" w:rsidR="00DC1FBD" w:rsidRDefault="00DC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46B48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61EF7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61455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25E62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26C77"/>
    <w:rsid w:val="00D32DF4"/>
    <w:rsid w:val="00D4680A"/>
    <w:rsid w:val="00D57D5D"/>
    <w:rsid w:val="00DC1FBD"/>
    <w:rsid w:val="00DD378B"/>
    <w:rsid w:val="00DE56AE"/>
    <w:rsid w:val="00DF1013"/>
    <w:rsid w:val="00DF2402"/>
    <w:rsid w:val="00E02C6D"/>
    <w:rsid w:val="00E07D44"/>
    <w:rsid w:val="00E1327A"/>
    <w:rsid w:val="00E277AD"/>
    <w:rsid w:val="00E30E68"/>
    <w:rsid w:val="00E40399"/>
    <w:rsid w:val="00E54C06"/>
    <w:rsid w:val="00EB200C"/>
    <w:rsid w:val="00EC64E1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2023-05-12T20:31:00Z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