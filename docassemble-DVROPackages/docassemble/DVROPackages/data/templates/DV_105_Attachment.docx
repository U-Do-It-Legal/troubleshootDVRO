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2BE3DA" w14:textId="77777777" w:rsidR="00787315" w:rsidRDefault="0071184A" w:rsidP="009712BB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FORM DV-</w:t>
      </w:r>
      <w:r w:rsidR="008C0F2D">
        <w:rPr>
          <w:rFonts w:ascii="Times New Roman" w:hAnsi="Times New Roman" w:cs="Times New Roman"/>
          <w:sz w:val="24"/>
          <w:szCs w:val="24"/>
        </w:rPr>
        <w:t>1</w:t>
      </w:r>
      <w:r w:rsidR="00787315">
        <w:rPr>
          <w:rFonts w:ascii="Times New Roman" w:hAnsi="Times New Roman" w:cs="Times New Roman"/>
          <w:sz w:val="24"/>
          <w:szCs w:val="24"/>
        </w:rPr>
        <w:t xml:space="preserve">05, REQUEST FOR CHILD CUSTODY </w:t>
      </w:r>
    </w:p>
    <w:p w14:paraId="37B1C230" w14:textId="7E9D289C" w:rsidR="00355412" w:rsidRDefault="00787315" w:rsidP="009712BB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VISITATION ORDERS</w:t>
      </w:r>
    </w:p>
    <w:p w14:paraId="3D8DA268" w14:textId="74C9D4FF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for field in DV_1</w:t>
      </w:r>
      <w:r w:rsidR="00787315">
        <w:rPr>
          <w:rFonts w:ascii="Times New Roman" w:hAnsi="Times New Roman" w:cs="Times New Roman"/>
          <w:sz w:val="24"/>
          <w:szCs w:val="24"/>
        </w:rPr>
        <w:t>05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619AF4DC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837624" w:rsidRPr="00350AA1">
        <w:rPr>
          <w:rFonts w:ascii="Times New Roman" w:hAnsi="Times New Roman" w:cs="Times New Roman"/>
          <w:sz w:val="24"/>
          <w:szCs w:val="24"/>
        </w:rPr>
        <w:t>DV_1</w:t>
      </w:r>
      <w:r w:rsidR="00787315">
        <w:rPr>
          <w:rFonts w:ascii="Times New Roman" w:hAnsi="Times New Roman" w:cs="Times New Roman"/>
          <w:sz w:val="24"/>
          <w:szCs w:val="24"/>
        </w:rPr>
        <w:t>05</w:t>
      </w:r>
      <w:r w:rsidR="00837624" w:rsidRPr="00350AA1">
        <w:rPr>
          <w:rFonts w:ascii="Times New Roman" w:hAnsi="Times New Roman" w:cs="Times New Roman"/>
          <w:sz w:val="24"/>
          <w:szCs w:val="24"/>
        </w:rPr>
        <w:t>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7CF45" w14:textId="77777777" w:rsidR="00FB37FD" w:rsidRDefault="00FB37FD">
      <w:r>
        <w:separator/>
      </w:r>
    </w:p>
  </w:endnote>
  <w:endnote w:type="continuationSeparator" w:id="0">
    <w:p w14:paraId="0D72935A" w14:textId="77777777" w:rsidR="00FB37FD" w:rsidRDefault="00FB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33171" w14:textId="77777777" w:rsidR="00787315" w:rsidRDefault="00787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C24A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2AF3B4D4" w14:textId="77777777" w:rsidR="00787315" w:rsidRDefault="00787315" w:rsidP="00787315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ATTACHMENT TO FORM DV-105, REQUEST FOR CHILD CUSTODY </w:t>
    </w:r>
  </w:p>
  <w:p w14:paraId="09F17FE7" w14:textId="06A6D030" w:rsidR="008235B4" w:rsidRPr="00E54C06" w:rsidRDefault="00787315" w:rsidP="00787315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VISITATION ORDERS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C0F1" w14:textId="77777777" w:rsidR="00787315" w:rsidRDefault="0078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C1F7" w14:textId="77777777" w:rsidR="00FB37FD" w:rsidRDefault="00FB37FD">
      <w:r>
        <w:separator/>
      </w:r>
    </w:p>
  </w:footnote>
  <w:footnote w:type="continuationSeparator" w:id="0">
    <w:p w14:paraId="789B19EB" w14:textId="77777777" w:rsidR="00FB37FD" w:rsidRDefault="00FB3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00A6" w14:textId="77777777" w:rsidR="00787315" w:rsidRDefault="00787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2D15E23D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 v.  {{ </w:t>
    </w:r>
    <w:proofErr w:type="spellStart"/>
    <w:r>
      <w:rPr>
        <w:rFonts w:ascii="Times New Roman" w:hAnsi="Times New Roman" w:cs="Times New Roman"/>
        <w:sz w:val="24"/>
        <w:szCs w:val="24"/>
      </w:rPr>
      <w:t>resp.name.last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resp.name.first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22AD" w14:textId="77777777" w:rsidR="00787315" w:rsidRDefault="00787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10D9F"/>
    <w:rsid w:val="00225FE3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71184A"/>
    <w:rsid w:val="007355F3"/>
    <w:rsid w:val="00737F62"/>
    <w:rsid w:val="007479D8"/>
    <w:rsid w:val="007670A6"/>
    <w:rsid w:val="00772D09"/>
    <w:rsid w:val="00787315"/>
    <w:rsid w:val="007D55E0"/>
    <w:rsid w:val="007F6FCF"/>
    <w:rsid w:val="007F754E"/>
    <w:rsid w:val="008235B4"/>
    <w:rsid w:val="00823705"/>
    <w:rsid w:val="00837624"/>
    <w:rsid w:val="00844AFF"/>
    <w:rsid w:val="0085186C"/>
    <w:rsid w:val="008A2FE0"/>
    <w:rsid w:val="008C0F2D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C02A6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24A50"/>
    <w:rsid w:val="00C36552"/>
    <w:rsid w:val="00C436A1"/>
    <w:rsid w:val="00C73D2D"/>
    <w:rsid w:val="00C80D06"/>
    <w:rsid w:val="00CC3C1C"/>
    <w:rsid w:val="00D16116"/>
    <w:rsid w:val="00D20A2C"/>
    <w:rsid w:val="00D32DF4"/>
    <w:rsid w:val="00D4680A"/>
    <w:rsid w:val="00D57D5D"/>
    <w:rsid w:val="00DD378B"/>
    <w:rsid w:val="00DE56AE"/>
    <w:rsid w:val="00DF1013"/>
    <w:rsid w:val="00DF2402"/>
    <w:rsid w:val="00E07D44"/>
    <w:rsid w:val="00E277AD"/>
    <w:rsid w:val="00E30E68"/>
    <w:rsid w:val="00E40399"/>
    <w:rsid w:val="00E54C06"/>
    <w:rsid w:val="00EB200C"/>
    <w:rsid w:val="00EF687C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B37FD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2023-03-29T23:09:00Z</dcterms:created>
  <dcterms:modified xsi:type="dcterms:W3CDTF">2023-04-03T20:06:00Z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