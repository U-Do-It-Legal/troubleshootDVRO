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3E3BA" w14:textId="77777777" w:rsidR="00C748AD" w:rsidRPr="00E54C06" w:rsidRDefault="00C748AD" w:rsidP="00C748AD">
      <w:pPr>
        <w:pStyle w:val="Single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CLETS-001 CALIFORNIA LAW ENFORCEMENT TELECOMMUNICATIONS SYSTEM INFORMATION FORM</w:t>
      </w:r>
    </w:p>
    <w:p w14:paraId="3D8DA268" w14:textId="741EA74B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for field in </w:t>
      </w:r>
      <w:r w:rsidR="00C748AD">
        <w:rPr>
          <w:rFonts w:ascii="Times New Roman" w:hAnsi="Times New Roman" w:cs="Times New Roman"/>
          <w:sz w:val="24"/>
          <w:szCs w:val="24"/>
        </w:rPr>
        <w:t>CLETS_001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field.is_object_list()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{{ field.label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{%tc for column in field.columns()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{%tc endfor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{%tr for row in field.overflow_value()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{%tc for column in field.columns()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{{ safeattr(row,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{%tc endfor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{%tr endfor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elif field.is_list()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{{ field.label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{%p for item in field.overflow_value()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{%p endfor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>{{ field.label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2D94C387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>{{ field.overflow_value(overflow_message=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6C1304">
        <w:rPr>
          <w:rFonts w:ascii="Times New Roman" w:hAnsi="Times New Roman" w:cs="Times New Roman"/>
          <w:sz w:val="24"/>
          <w:szCs w:val="24"/>
        </w:rPr>
        <w:t>CLETS_001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endfor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EE93" w14:textId="77777777" w:rsidR="00271CAD" w:rsidRDefault="00271CAD">
      <w:r>
        <w:separator/>
      </w:r>
    </w:p>
  </w:endnote>
  <w:endnote w:type="continuationSeparator" w:id="0">
    <w:p w14:paraId="63C3FFBB" w14:textId="77777777" w:rsidR="00271CAD" w:rsidRDefault="0027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1C9A" w14:textId="77777777" w:rsidR="00DE535F" w:rsidRDefault="00DE5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09F17FE7" w14:textId="129F9D76" w:rsidR="008235B4" w:rsidRPr="00E54C06" w:rsidRDefault="00E54C06" w:rsidP="00C748AD">
    <w:pPr>
      <w:pStyle w:val="Single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ATTACHMENT TO </w:t>
    </w:r>
    <w:r w:rsidR="00C748AD">
      <w:rPr>
        <w:rFonts w:ascii="Times New Roman" w:hAnsi="Times New Roman" w:cs="Times New Roman"/>
        <w:sz w:val="24"/>
        <w:szCs w:val="24"/>
      </w:rPr>
      <w:t>CLETS-001 CALIFORNIA LAW ENFORCEMENT TELECOMMUNICATIONS SYSTEM INFORMATION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EF76" w14:textId="77777777" w:rsidR="00DE535F" w:rsidRDefault="00DE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3D96" w14:textId="77777777" w:rsidR="00271CAD" w:rsidRDefault="00271CAD">
      <w:r>
        <w:separator/>
      </w:r>
    </w:p>
  </w:footnote>
  <w:footnote w:type="continuationSeparator" w:id="0">
    <w:p w14:paraId="1F0AD240" w14:textId="77777777" w:rsidR="00271CAD" w:rsidRDefault="00271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5B16" w14:textId="77777777" w:rsidR="00DE535F" w:rsidRDefault="00DE5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08E0706E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Short Title: {{ pet.name.last }}, {{ pet.name.first }} v.  {{ resp.name.last }}, {{ resp.name.first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28EC" w14:textId="77777777" w:rsidR="00DE535F" w:rsidRDefault="00DE5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25FE3"/>
    <w:rsid w:val="00271CAD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C1304"/>
    <w:rsid w:val="006D00F8"/>
    <w:rsid w:val="0071184A"/>
    <w:rsid w:val="007355F3"/>
    <w:rsid w:val="00737F62"/>
    <w:rsid w:val="007479D8"/>
    <w:rsid w:val="007670A6"/>
    <w:rsid w:val="00772D09"/>
    <w:rsid w:val="007D55E0"/>
    <w:rsid w:val="007F6FCF"/>
    <w:rsid w:val="007F754E"/>
    <w:rsid w:val="008235B4"/>
    <w:rsid w:val="00823705"/>
    <w:rsid w:val="00837624"/>
    <w:rsid w:val="00844AFF"/>
    <w:rsid w:val="0085186C"/>
    <w:rsid w:val="008A2FE0"/>
    <w:rsid w:val="008D1442"/>
    <w:rsid w:val="00905D37"/>
    <w:rsid w:val="00924AF7"/>
    <w:rsid w:val="00947521"/>
    <w:rsid w:val="00956C86"/>
    <w:rsid w:val="009712BB"/>
    <w:rsid w:val="009817FF"/>
    <w:rsid w:val="00984A88"/>
    <w:rsid w:val="00987594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21D7"/>
    <w:rsid w:val="00C36552"/>
    <w:rsid w:val="00C436A1"/>
    <w:rsid w:val="00C73D2D"/>
    <w:rsid w:val="00C748AD"/>
    <w:rsid w:val="00C80D06"/>
    <w:rsid w:val="00CC3C1C"/>
    <w:rsid w:val="00D16116"/>
    <w:rsid w:val="00D20A2C"/>
    <w:rsid w:val="00D32DF4"/>
    <w:rsid w:val="00D4680A"/>
    <w:rsid w:val="00D57D5D"/>
    <w:rsid w:val="00DD378B"/>
    <w:rsid w:val="00DE535F"/>
    <w:rsid w:val="00DE56AE"/>
    <w:rsid w:val="00DF1013"/>
    <w:rsid w:val="00DF2402"/>
    <w:rsid w:val="00E277AD"/>
    <w:rsid w:val="00E30E68"/>
    <w:rsid w:val="00E40399"/>
    <w:rsid w:val="00E54C06"/>
    <w:rsid w:val="00EB200C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2023-03-10T20:31:00Z</dcterms:created>
  <dcterms:modified xsi:type="dcterms:W3CDTF">2023-05-04T00:15:00Z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