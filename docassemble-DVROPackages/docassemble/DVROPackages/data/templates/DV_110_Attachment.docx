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D982" w14:textId="77777777" w:rsidR="004562EE" w:rsidRDefault="004562EE" w:rsidP="008235B4">
      <w:pPr>
        <w:pStyle w:val="AttorneyName"/>
        <w:rPr>
          <w:sz w:val="24"/>
          <w:szCs w:val="24"/>
        </w:rPr>
      </w:pPr>
    </w:p>
    <w:p w14:paraId="1D3BC799" w14:textId="77777777" w:rsidR="00772D09" w:rsidRDefault="00772D09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p w14:paraId="45D7A763" w14:textId="77777777" w:rsidR="0071184A" w:rsidRDefault="0071184A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p w14:paraId="1964EC49" w14:textId="4D86C245" w:rsidR="00575AF2" w:rsidRPr="007F6FCF" w:rsidRDefault="00D4680A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Self-Represented</w:t>
      </w:r>
    </w:p>
    <w:p w14:paraId="253B2F14" w14:textId="77777777" w:rsidR="0071184A" w:rsidRDefault="0071184A" w:rsidP="0071184A">
      <w:pPr>
        <w:pStyle w:val="SingleSpacing"/>
        <w:rPr>
          <w:rFonts w:ascii="Times New Roman" w:hAnsi="Times New Roman" w:cs="Times New Roman"/>
          <w:sz w:val="24"/>
          <w:szCs w:val="24"/>
        </w:rPr>
      </w:pPr>
    </w:p>
    <w:p w14:paraId="42714676" w14:textId="77777777" w:rsidR="0071184A" w:rsidRDefault="0071184A" w:rsidP="0071184A">
      <w:pPr>
        <w:pStyle w:val="Single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1C230" w14:textId="790A39EA" w:rsidR="00355412" w:rsidRDefault="0071184A" w:rsidP="009712BB">
      <w:pPr>
        <w:pStyle w:val="Single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ATTACHMENT TO FORM DV-</w:t>
      </w:r>
      <w:r w:rsidR="008C0F2D">
        <w:rPr>
          <w:rFonts w:ascii="Times New Roman" w:hAnsi="Times New Roman" w:cs="Times New Roman"/>
          <w:sz w:val="24"/>
          <w:szCs w:val="24"/>
        </w:rPr>
        <w:t>110 TEMPORARY RESTRAINING ORDER</w:t>
      </w:r>
    </w:p>
    <w:p w14:paraId="3D8DA268" w14:textId="504C46C7" w:rsidR="00350AA1" w:rsidRPr="00350AA1" w:rsidRDefault="00350AA1" w:rsidP="00350AA1">
      <w:pPr>
        <w:rPr>
          <w:rFonts w:ascii="Times New Roman" w:hAnsi="Times New Roman" w:cs="Times New Roman"/>
          <w:sz w:val="24"/>
          <w:szCs w:val="24"/>
        </w:rPr>
      </w:pPr>
      <w:r w:rsidRPr="00350AA1">
        <w:rPr>
          <w:rFonts w:ascii="Times New Roman" w:hAnsi="Times New Roman" w:cs="Times New Roman"/>
          <w:sz w:val="24"/>
          <w:szCs w:val="24"/>
        </w:rPr>
        <w:t>{%p for field in DV_1</w:t>
      </w:r>
      <w:r w:rsidR="00BC02A6">
        <w:rPr>
          <w:rFonts w:ascii="Times New Roman" w:hAnsi="Times New Roman" w:cs="Times New Roman"/>
          <w:sz w:val="24"/>
          <w:szCs w:val="24"/>
        </w:rPr>
        <w:t>10</w:t>
      </w:r>
      <w:r w:rsidRPr="00350AA1">
        <w:rPr>
          <w:rFonts w:ascii="Times New Roman" w:hAnsi="Times New Roman" w:cs="Times New Roman"/>
          <w:sz w:val="24"/>
          <w:szCs w:val="24"/>
        </w:rPr>
        <w:t>_attachment.overflow() %}</w:t>
      </w:r>
    </w:p>
    <w:p w14:paraId="71235729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field.is_object_list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() %} </w:t>
      </w:r>
    </w:p>
    <w:p w14:paraId="73D3C0C5" w14:textId="77777777" w:rsidR="00411D87" w:rsidRPr="00411D87" w:rsidRDefault="00411D87" w:rsidP="00411D8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1D87" w:rsidRPr="00411D87" w14:paraId="740C2E51" w14:textId="77777777" w:rsidTr="00E26AFA">
        <w:tc>
          <w:tcPr>
            <w:tcW w:w="3116" w:type="dxa"/>
          </w:tcPr>
          <w:p w14:paraId="1D972F98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column in 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field.columns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4C098E98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{{ label(column).capitalize() }}</w:t>
            </w:r>
          </w:p>
        </w:tc>
        <w:tc>
          <w:tcPr>
            <w:tcW w:w="3117" w:type="dxa"/>
          </w:tcPr>
          <w:p w14:paraId="25B035C9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%}</w:t>
            </w:r>
          </w:p>
        </w:tc>
      </w:tr>
      <w:tr w:rsidR="00411D87" w:rsidRPr="00411D87" w14:paraId="1655807C" w14:textId="77777777" w:rsidTr="00E26AFA">
        <w:tc>
          <w:tcPr>
            <w:tcW w:w="3116" w:type="dxa"/>
          </w:tcPr>
          <w:p w14:paraId="1259D283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{%tr for row in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field.overflow_value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1AEDB373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C09FDAC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D87" w:rsidRPr="00411D87" w14:paraId="54268AEB" w14:textId="77777777" w:rsidTr="00E26AFA">
        <w:tc>
          <w:tcPr>
            <w:tcW w:w="3116" w:type="dxa"/>
          </w:tcPr>
          <w:p w14:paraId="692ED615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for column in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field.columns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44D7D6F2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safeattr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(row, key(column)) }}</w:t>
            </w:r>
          </w:p>
        </w:tc>
        <w:tc>
          <w:tcPr>
            <w:tcW w:w="3117" w:type="dxa"/>
          </w:tcPr>
          <w:p w14:paraId="275DCA4C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</w:tr>
      <w:tr w:rsidR="00411D87" w:rsidRPr="00411D87" w14:paraId="35BD3D7B" w14:textId="77777777" w:rsidTr="00E26AFA">
        <w:tc>
          <w:tcPr>
            <w:tcW w:w="3116" w:type="dxa"/>
          </w:tcPr>
          <w:p w14:paraId="65AC33E2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{%tr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1A4F4F21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9B5949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EC6A2E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field.is_list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>() %}</w:t>
      </w:r>
    </w:p>
    <w:p w14:paraId="03B24008" w14:textId="77777777" w:rsidR="00411D87" w:rsidRPr="00411D87" w:rsidRDefault="00411D87" w:rsidP="00411D8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684F13CC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 xml:space="preserve">{%p for item in </w:t>
      </w:r>
      <w:proofErr w:type="spellStart"/>
      <w:r w:rsidRPr="00411D87">
        <w:rPr>
          <w:rFonts w:ascii="Times New Roman" w:hAnsi="Times New Roman"/>
          <w:sz w:val="24"/>
          <w:szCs w:val="24"/>
        </w:rPr>
        <w:t>field.overflow_value</w:t>
      </w:r>
      <w:proofErr w:type="spellEnd"/>
      <w:r w:rsidRPr="00411D87">
        <w:rPr>
          <w:rFonts w:ascii="Times New Roman" w:hAnsi="Times New Roman"/>
          <w:sz w:val="24"/>
          <w:szCs w:val="24"/>
        </w:rPr>
        <w:t>() %}</w:t>
      </w:r>
    </w:p>
    <w:p w14:paraId="3CB76F59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>{{ item }}</w:t>
      </w:r>
    </w:p>
    <w:p w14:paraId="643774EF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 xml:space="preserve">{%p </w:t>
      </w:r>
      <w:proofErr w:type="spellStart"/>
      <w:r w:rsidRPr="00411D87">
        <w:rPr>
          <w:rFonts w:ascii="Times New Roman" w:hAnsi="Times New Roman"/>
          <w:sz w:val="24"/>
          <w:szCs w:val="24"/>
        </w:rPr>
        <w:t>endfor</w:t>
      </w:r>
      <w:proofErr w:type="spellEnd"/>
      <w:r w:rsidRPr="00411D87">
        <w:rPr>
          <w:rFonts w:ascii="Times New Roman" w:hAnsi="Times New Roman"/>
          <w:sz w:val="24"/>
          <w:szCs w:val="24"/>
        </w:rPr>
        <w:t xml:space="preserve"> %}</w:t>
      </w:r>
    </w:p>
    <w:p w14:paraId="3E8DD93B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>{%p else %}</w:t>
      </w:r>
    </w:p>
    <w:p w14:paraId="100BF9CA" w14:textId="77777777" w:rsid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b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b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b/>
          <w:sz w:val="24"/>
          <w:szCs w:val="24"/>
        </w:rPr>
        <w:t xml:space="preserve"> }}</w:t>
      </w:r>
      <w:r w:rsidRPr="00411D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D36F31" w14:textId="19D48558" w:rsidR="00411D87" w:rsidRPr="00411D87" w:rsidRDefault="00C007C6" w:rsidP="00411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 w:rsidR="00411D87"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411D87" w:rsidRPr="00411D87">
        <w:rPr>
          <w:rFonts w:ascii="Times New Roman" w:hAnsi="Times New Roman" w:cs="Times New Roman"/>
          <w:sz w:val="24"/>
          <w:szCs w:val="24"/>
        </w:rPr>
        <w:t>field.overflow_value</w:t>
      </w:r>
      <w:proofErr w:type="spellEnd"/>
      <w:r w:rsidR="00411D87" w:rsidRPr="00411D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11D87" w:rsidRPr="00411D87">
        <w:rPr>
          <w:rFonts w:ascii="Times New Roman" w:hAnsi="Times New Roman" w:cs="Times New Roman"/>
          <w:sz w:val="24"/>
          <w:szCs w:val="24"/>
        </w:rPr>
        <w:t>overflow_message</w:t>
      </w:r>
      <w:proofErr w:type="spellEnd"/>
      <w:r w:rsidR="00411D87" w:rsidRPr="00411D87">
        <w:rPr>
          <w:rFonts w:ascii="Times New Roman" w:hAnsi="Times New Roman" w:cs="Times New Roman"/>
          <w:sz w:val="24"/>
          <w:szCs w:val="24"/>
        </w:rPr>
        <w:t>=</w:t>
      </w:r>
      <w:r w:rsidR="00837624" w:rsidRPr="00837624">
        <w:rPr>
          <w:rFonts w:ascii="Times New Roman" w:hAnsi="Times New Roman" w:cs="Times New Roman"/>
          <w:sz w:val="24"/>
          <w:szCs w:val="24"/>
        </w:rPr>
        <w:t xml:space="preserve"> </w:t>
      </w:r>
      <w:r w:rsidR="00837624" w:rsidRPr="00350AA1">
        <w:rPr>
          <w:rFonts w:ascii="Times New Roman" w:hAnsi="Times New Roman" w:cs="Times New Roman"/>
          <w:sz w:val="24"/>
          <w:szCs w:val="24"/>
        </w:rPr>
        <w:t>DV_1</w:t>
      </w:r>
      <w:r w:rsidR="00BC02A6">
        <w:rPr>
          <w:rFonts w:ascii="Times New Roman" w:hAnsi="Times New Roman" w:cs="Times New Roman"/>
          <w:sz w:val="24"/>
          <w:szCs w:val="24"/>
        </w:rPr>
        <w:t>10</w:t>
      </w:r>
      <w:r w:rsidR="00837624" w:rsidRPr="00350AA1">
        <w:rPr>
          <w:rFonts w:ascii="Times New Roman" w:hAnsi="Times New Roman" w:cs="Times New Roman"/>
          <w:sz w:val="24"/>
          <w:szCs w:val="24"/>
        </w:rPr>
        <w:t>_attachment</w:t>
      </w:r>
      <w:r w:rsidR="00411D87" w:rsidRPr="00411D87">
        <w:rPr>
          <w:rFonts w:ascii="Times New Roman" w:hAnsi="Times New Roman" w:cs="Times New Roman"/>
          <w:sz w:val="24"/>
          <w:szCs w:val="24"/>
        </w:rPr>
        <w:t>.default_overflow_message) }}</w:t>
      </w:r>
    </w:p>
    <w:p w14:paraId="6ADA5EA5" w14:textId="367A7A99" w:rsidR="00FC0558" w:rsidRDefault="00411D87" w:rsidP="00C80D06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>{%p endif %}</w:t>
      </w:r>
    </w:p>
    <w:p w14:paraId="39F71344" w14:textId="2952DC4E" w:rsidR="00C80D06" w:rsidRPr="00350AA1" w:rsidRDefault="00C80D06" w:rsidP="00C80D06">
      <w:pPr>
        <w:rPr>
          <w:rFonts w:ascii="Times New Roman" w:hAnsi="Times New Roman" w:cs="Times New Roman"/>
          <w:sz w:val="24"/>
          <w:szCs w:val="24"/>
        </w:rPr>
      </w:pPr>
      <w:r w:rsidRPr="00350AA1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350AA1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350AA1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900F930" w14:textId="14515449" w:rsidR="00C80D06" w:rsidRDefault="00C80D06" w:rsidP="00350AA1">
      <w:pPr>
        <w:rPr>
          <w:rFonts w:ascii="Times New Roman" w:hAnsi="Times New Roman" w:cs="Times New Roman"/>
          <w:sz w:val="24"/>
          <w:szCs w:val="24"/>
        </w:rPr>
      </w:pPr>
    </w:p>
    <w:sectPr w:rsidR="00C80D06" w:rsidSect="00844A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-1440" w:right="720" w:bottom="-1440" w:left="1440" w:header="720" w:footer="432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8C513" w14:textId="77777777" w:rsidR="006A1A91" w:rsidRDefault="006A1A91">
      <w:r>
        <w:separator/>
      </w:r>
    </w:p>
  </w:endnote>
  <w:endnote w:type="continuationSeparator" w:id="0">
    <w:p w14:paraId="367A8AD2" w14:textId="77777777" w:rsidR="006A1A91" w:rsidRDefault="006A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7999" w14:textId="77777777" w:rsidR="00807CBE" w:rsidRDefault="00807C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7F34C" w14:textId="77777777" w:rsidR="00C156A1" w:rsidRDefault="00737F62" w:rsidP="008235B4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1C75C50" wp14:editId="082D6A18">
              <wp:simplePos x="0" y="0"/>
              <wp:positionH relativeFrom="column">
                <wp:posOffset>0</wp:posOffset>
              </wp:positionH>
              <wp:positionV relativeFrom="paragraph">
                <wp:posOffset>113030</wp:posOffset>
              </wp:positionV>
              <wp:extent cx="635635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63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512FF6" id="Line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9pt" to="500.5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">
              <o:lock v:ext="edit" shapetype="f"/>
            </v:line>
          </w:pict>
        </mc:Fallback>
      </mc:AlternateContent>
    </w:r>
  </w:p>
  <w:p w14:paraId="09F17FE7" w14:textId="0D41EBB4" w:rsidR="008235B4" w:rsidRPr="00E54C06" w:rsidRDefault="008C0F2D" w:rsidP="008C0F2D">
    <w:pPr>
      <w:pStyle w:val="Single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ATTACHMENT TO FORM DV-110, TEMPORARY RESTRAINING ORDER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69B25" w14:textId="77777777" w:rsidR="00807CBE" w:rsidRDefault="00807C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E2D63" w14:textId="77777777" w:rsidR="006A1A91" w:rsidRDefault="006A1A91">
      <w:r>
        <w:separator/>
      </w:r>
    </w:p>
  </w:footnote>
  <w:footnote w:type="continuationSeparator" w:id="0">
    <w:p w14:paraId="48B881D2" w14:textId="77777777" w:rsidR="006A1A91" w:rsidRDefault="006A1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27AC7" w14:textId="77777777" w:rsidR="00807CBE" w:rsidRDefault="00807C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0412D" w14:textId="00E33462" w:rsidR="008235B4" w:rsidRPr="0071184A" w:rsidRDefault="0071184A" w:rsidP="000763BC">
    <w:pPr>
      <w:spacing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Short Title: {{ </w:t>
    </w:r>
    <w:proofErr w:type="spellStart"/>
    <w:r>
      <w:rPr>
        <w:rFonts w:ascii="Times New Roman" w:hAnsi="Times New Roman" w:cs="Times New Roman"/>
        <w:sz w:val="24"/>
        <w:szCs w:val="24"/>
      </w:rPr>
      <w:t>pet.name.last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}}, {{ </w:t>
    </w:r>
    <w:proofErr w:type="spellStart"/>
    <w:r>
      <w:rPr>
        <w:rFonts w:ascii="Times New Roman" w:hAnsi="Times New Roman" w:cs="Times New Roman"/>
        <w:sz w:val="24"/>
        <w:szCs w:val="24"/>
      </w:rPr>
      <w:t>pet.name.first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 v.  {{ </w:t>
    </w:r>
    <w:proofErr w:type="spellStart"/>
    <w:r>
      <w:rPr>
        <w:rFonts w:ascii="Times New Roman" w:hAnsi="Times New Roman" w:cs="Times New Roman"/>
        <w:sz w:val="24"/>
        <w:szCs w:val="24"/>
      </w:rPr>
      <w:t>resp.name.last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}}, {{ </w:t>
    </w:r>
    <w:proofErr w:type="spellStart"/>
    <w:r>
      <w:rPr>
        <w:rFonts w:ascii="Times New Roman" w:hAnsi="Times New Roman" w:cs="Times New Roman"/>
        <w:sz w:val="24"/>
        <w:szCs w:val="24"/>
      </w:rPr>
      <w:t>resp.name.first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</w: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401CE04" wp14:editId="54492A59">
              <wp:simplePos x="0" y="0"/>
              <wp:positionH relativeFrom="margin">
                <wp:posOffset>-640080</wp:posOffset>
              </wp:positionH>
              <wp:positionV relativeFrom="margin">
                <wp:posOffset>0</wp:posOffset>
              </wp:positionV>
              <wp:extent cx="457200" cy="8229600"/>
              <wp:effectExtent l="0" t="0" r="0" b="0"/>
              <wp:wrapNone/>
              <wp:docPr id="5" name="LineNumber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5720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BC61A" w14:textId="77777777" w:rsidR="008235B4" w:rsidRDefault="008235B4" w:rsidP="008235B4">
                          <w:pPr>
                            <w:jc w:val="right"/>
                          </w:pPr>
                          <w:r>
                            <w:t>1</w:t>
                          </w:r>
                        </w:p>
                        <w:p w14:paraId="62FBB3CD" w14:textId="77777777" w:rsidR="008235B4" w:rsidRDefault="008235B4" w:rsidP="008235B4">
                          <w:pPr>
                            <w:jc w:val="right"/>
                          </w:pPr>
                          <w:r>
                            <w:t>2</w:t>
                          </w:r>
                        </w:p>
                        <w:p w14:paraId="6D2DAFF0" w14:textId="77777777" w:rsidR="008235B4" w:rsidRDefault="008235B4" w:rsidP="008235B4">
                          <w:pPr>
                            <w:jc w:val="right"/>
                          </w:pPr>
                          <w:r>
                            <w:t>3</w:t>
                          </w:r>
                        </w:p>
                        <w:p w14:paraId="0CC37CAE" w14:textId="77777777" w:rsidR="008235B4" w:rsidRDefault="008235B4" w:rsidP="008235B4">
                          <w:pPr>
                            <w:jc w:val="right"/>
                          </w:pPr>
                          <w:r>
                            <w:t>4</w:t>
                          </w:r>
                        </w:p>
                        <w:p w14:paraId="4292E7AB" w14:textId="77777777" w:rsidR="008235B4" w:rsidRDefault="008235B4" w:rsidP="008235B4">
                          <w:pPr>
                            <w:jc w:val="right"/>
                          </w:pPr>
                          <w:r>
                            <w:t>5</w:t>
                          </w:r>
                        </w:p>
                        <w:p w14:paraId="18CE5767" w14:textId="77777777" w:rsidR="008235B4" w:rsidRDefault="008235B4" w:rsidP="008235B4">
                          <w:pPr>
                            <w:jc w:val="right"/>
                          </w:pPr>
                          <w:r>
                            <w:t>6</w:t>
                          </w:r>
                        </w:p>
                        <w:p w14:paraId="3EFBBA73" w14:textId="77777777" w:rsidR="008235B4" w:rsidRDefault="008235B4" w:rsidP="008235B4">
                          <w:pPr>
                            <w:jc w:val="right"/>
                          </w:pPr>
                          <w:r>
                            <w:t>7</w:t>
                          </w:r>
                        </w:p>
                        <w:p w14:paraId="5A2C91D0" w14:textId="77777777" w:rsidR="008235B4" w:rsidRDefault="008235B4" w:rsidP="008235B4">
                          <w:pPr>
                            <w:jc w:val="right"/>
                          </w:pPr>
                          <w:r>
                            <w:t>8</w:t>
                          </w:r>
                        </w:p>
                        <w:p w14:paraId="7AE2AFB3" w14:textId="77777777" w:rsidR="008235B4" w:rsidRDefault="008235B4" w:rsidP="008235B4">
                          <w:pPr>
                            <w:jc w:val="right"/>
                          </w:pPr>
                          <w:r>
                            <w:t>9</w:t>
                          </w:r>
                        </w:p>
                        <w:p w14:paraId="657B6FBE" w14:textId="77777777" w:rsidR="008235B4" w:rsidRDefault="008235B4" w:rsidP="008235B4">
                          <w:pPr>
                            <w:jc w:val="right"/>
                          </w:pPr>
                          <w:r>
                            <w:t>10</w:t>
                          </w:r>
                        </w:p>
                        <w:p w14:paraId="4B7AC6D5" w14:textId="77777777" w:rsidR="008235B4" w:rsidRDefault="008235B4" w:rsidP="008235B4">
                          <w:pPr>
                            <w:jc w:val="right"/>
                          </w:pPr>
                          <w:r>
                            <w:t>11</w:t>
                          </w:r>
                        </w:p>
                        <w:p w14:paraId="402AA80E" w14:textId="77777777" w:rsidR="008235B4" w:rsidRDefault="008235B4" w:rsidP="008235B4">
                          <w:pPr>
                            <w:jc w:val="right"/>
                          </w:pPr>
                          <w:r>
                            <w:t>12</w:t>
                          </w:r>
                        </w:p>
                        <w:p w14:paraId="3F7DF049" w14:textId="77777777" w:rsidR="008235B4" w:rsidRDefault="008235B4" w:rsidP="008235B4">
                          <w:pPr>
                            <w:jc w:val="right"/>
                          </w:pPr>
                          <w:r>
                            <w:t>13</w:t>
                          </w:r>
                        </w:p>
                        <w:p w14:paraId="5D77FA22" w14:textId="77777777" w:rsidR="008235B4" w:rsidRDefault="008235B4" w:rsidP="008235B4">
                          <w:pPr>
                            <w:jc w:val="right"/>
                          </w:pPr>
                          <w:r>
                            <w:t>14</w:t>
                          </w:r>
                        </w:p>
                        <w:p w14:paraId="5EC3CD7B" w14:textId="77777777" w:rsidR="008235B4" w:rsidRDefault="008235B4" w:rsidP="008235B4">
                          <w:pPr>
                            <w:jc w:val="right"/>
                          </w:pPr>
                          <w:r>
                            <w:t>15</w:t>
                          </w:r>
                        </w:p>
                        <w:p w14:paraId="18AECD70" w14:textId="77777777" w:rsidR="008235B4" w:rsidRDefault="008235B4" w:rsidP="008235B4">
                          <w:pPr>
                            <w:jc w:val="right"/>
                          </w:pPr>
                          <w:r>
                            <w:t>16</w:t>
                          </w:r>
                        </w:p>
                        <w:p w14:paraId="050C0ECB" w14:textId="77777777" w:rsidR="008235B4" w:rsidRDefault="008235B4" w:rsidP="008235B4">
                          <w:pPr>
                            <w:jc w:val="right"/>
                          </w:pPr>
                          <w:r>
                            <w:t>17</w:t>
                          </w:r>
                        </w:p>
                        <w:p w14:paraId="3AA031B3" w14:textId="77777777" w:rsidR="008235B4" w:rsidRDefault="008235B4" w:rsidP="008235B4">
                          <w:pPr>
                            <w:jc w:val="right"/>
                          </w:pPr>
                          <w:r>
                            <w:t>18</w:t>
                          </w:r>
                        </w:p>
                        <w:p w14:paraId="2E9F8375" w14:textId="77777777" w:rsidR="008235B4" w:rsidRDefault="008235B4" w:rsidP="008235B4">
                          <w:pPr>
                            <w:jc w:val="right"/>
                          </w:pPr>
                          <w:r>
                            <w:t>19</w:t>
                          </w:r>
                        </w:p>
                        <w:p w14:paraId="3882FAC4" w14:textId="77777777" w:rsidR="008235B4" w:rsidRDefault="008235B4" w:rsidP="008235B4">
                          <w:pPr>
                            <w:jc w:val="right"/>
                          </w:pPr>
                          <w:r>
                            <w:t>20</w:t>
                          </w:r>
                        </w:p>
                        <w:p w14:paraId="13DB1430" w14:textId="77777777" w:rsidR="008235B4" w:rsidRDefault="008235B4" w:rsidP="008235B4">
                          <w:pPr>
                            <w:jc w:val="right"/>
                          </w:pPr>
                          <w:r>
                            <w:t>21</w:t>
                          </w:r>
                        </w:p>
                        <w:p w14:paraId="56A226E4" w14:textId="77777777" w:rsidR="008235B4" w:rsidRDefault="008235B4" w:rsidP="008235B4">
                          <w:pPr>
                            <w:jc w:val="right"/>
                          </w:pPr>
                          <w:r>
                            <w:t>22</w:t>
                          </w:r>
                        </w:p>
                        <w:p w14:paraId="25BACE2C" w14:textId="77777777" w:rsidR="008235B4" w:rsidRDefault="008235B4" w:rsidP="008235B4">
                          <w:pPr>
                            <w:jc w:val="right"/>
                          </w:pPr>
                          <w:r>
                            <w:t>23</w:t>
                          </w:r>
                        </w:p>
                        <w:p w14:paraId="0A84438E" w14:textId="77777777" w:rsidR="008235B4" w:rsidRDefault="008235B4" w:rsidP="008235B4">
                          <w:pPr>
                            <w:jc w:val="right"/>
                          </w:pPr>
                          <w:r>
                            <w:t>24</w:t>
                          </w:r>
                        </w:p>
                        <w:p w14:paraId="0F2062B3" w14:textId="77777777" w:rsidR="008235B4" w:rsidRDefault="008235B4" w:rsidP="008235B4">
                          <w:pPr>
                            <w:jc w:val="right"/>
                          </w:pPr>
                          <w:r>
                            <w:t>25</w:t>
                          </w:r>
                        </w:p>
                        <w:p w14:paraId="687724C6" w14:textId="77777777" w:rsidR="008235B4" w:rsidRDefault="008235B4" w:rsidP="008235B4">
                          <w:pPr>
                            <w:jc w:val="right"/>
                          </w:pPr>
                          <w:r>
                            <w:t>26</w:t>
                          </w:r>
                        </w:p>
                        <w:p w14:paraId="3DCA9F2A" w14:textId="77777777" w:rsidR="008235B4" w:rsidRDefault="008235B4" w:rsidP="008235B4">
                          <w:pPr>
                            <w:jc w:val="right"/>
                          </w:pPr>
                          <w:r>
                            <w:t>27</w:t>
                          </w:r>
                        </w:p>
                        <w:p w14:paraId="2148E2EE" w14:textId="77777777" w:rsidR="008235B4" w:rsidRDefault="008235B4" w:rsidP="008235B4">
                          <w:pPr>
                            <w:jc w:val="right"/>
                          </w:pPr>
                          <w:r>
                            <w:t>28</w:t>
                          </w:r>
                        </w:p>
                        <w:p w14:paraId="043681AE" w14:textId="77777777" w:rsidR="008235B4" w:rsidRDefault="008235B4" w:rsidP="008235B4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1CE04" id="_x0000_t202" coordsize="21600,21600" o:spt="202" path="m,l,21600r21600,l21600,xe">
              <v:stroke joinstyle="miter"/>
              <v:path gradientshapeok="t" o:connecttype="rect"/>
            </v:shapetype>
            <v:shape id="LineNumbers" o:spid="_x0000_s1026" type="#_x0000_t202" style="position:absolute;margin-left:-50.4pt;margin-top:0;width:36pt;height:9in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" stroked="f">
              <v:path arrowok="t"/>
              <v:textbox inset="0,0,0,0">
                <w:txbxContent>
                  <w:p w14:paraId="514BC61A" w14:textId="77777777" w:rsidR="008235B4" w:rsidRDefault="008235B4" w:rsidP="008235B4">
                    <w:pPr>
                      <w:jc w:val="right"/>
                    </w:pPr>
                    <w:r>
                      <w:t>1</w:t>
                    </w:r>
                  </w:p>
                  <w:p w14:paraId="62FBB3CD" w14:textId="77777777" w:rsidR="008235B4" w:rsidRDefault="008235B4" w:rsidP="008235B4">
                    <w:pPr>
                      <w:jc w:val="right"/>
                    </w:pPr>
                    <w:r>
                      <w:t>2</w:t>
                    </w:r>
                  </w:p>
                  <w:p w14:paraId="6D2DAFF0" w14:textId="77777777" w:rsidR="008235B4" w:rsidRDefault="008235B4" w:rsidP="008235B4">
                    <w:pPr>
                      <w:jc w:val="right"/>
                    </w:pPr>
                    <w:r>
                      <w:t>3</w:t>
                    </w:r>
                  </w:p>
                  <w:p w14:paraId="0CC37CAE" w14:textId="77777777" w:rsidR="008235B4" w:rsidRDefault="008235B4" w:rsidP="008235B4">
                    <w:pPr>
                      <w:jc w:val="right"/>
                    </w:pPr>
                    <w:r>
                      <w:t>4</w:t>
                    </w:r>
                  </w:p>
                  <w:p w14:paraId="4292E7AB" w14:textId="77777777" w:rsidR="008235B4" w:rsidRDefault="008235B4" w:rsidP="008235B4">
                    <w:pPr>
                      <w:jc w:val="right"/>
                    </w:pPr>
                    <w:r>
                      <w:t>5</w:t>
                    </w:r>
                  </w:p>
                  <w:p w14:paraId="18CE5767" w14:textId="77777777" w:rsidR="008235B4" w:rsidRDefault="008235B4" w:rsidP="008235B4">
                    <w:pPr>
                      <w:jc w:val="right"/>
                    </w:pPr>
                    <w:r>
                      <w:t>6</w:t>
                    </w:r>
                  </w:p>
                  <w:p w14:paraId="3EFBBA73" w14:textId="77777777" w:rsidR="008235B4" w:rsidRDefault="008235B4" w:rsidP="008235B4">
                    <w:pPr>
                      <w:jc w:val="right"/>
                    </w:pPr>
                    <w:r>
                      <w:t>7</w:t>
                    </w:r>
                  </w:p>
                  <w:p w14:paraId="5A2C91D0" w14:textId="77777777" w:rsidR="008235B4" w:rsidRDefault="008235B4" w:rsidP="008235B4">
                    <w:pPr>
                      <w:jc w:val="right"/>
                    </w:pPr>
                    <w:r>
                      <w:t>8</w:t>
                    </w:r>
                  </w:p>
                  <w:p w14:paraId="7AE2AFB3" w14:textId="77777777" w:rsidR="008235B4" w:rsidRDefault="008235B4" w:rsidP="008235B4">
                    <w:pPr>
                      <w:jc w:val="right"/>
                    </w:pPr>
                    <w:r>
                      <w:t>9</w:t>
                    </w:r>
                  </w:p>
                  <w:p w14:paraId="657B6FBE" w14:textId="77777777" w:rsidR="008235B4" w:rsidRDefault="008235B4" w:rsidP="008235B4">
                    <w:pPr>
                      <w:jc w:val="right"/>
                    </w:pPr>
                    <w:r>
                      <w:t>10</w:t>
                    </w:r>
                  </w:p>
                  <w:p w14:paraId="4B7AC6D5" w14:textId="77777777" w:rsidR="008235B4" w:rsidRDefault="008235B4" w:rsidP="008235B4">
                    <w:pPr>
                      <w:jc w:val="right"/>
                    </w:pPr>
                    <w:r>
                      <w:t>11</w:t>
                    </w:r>
                  </w:p>
                  <w:p w14:paraId="402AA80E" w14:textId="77777777" w:rsidR="008235B4" w:rsidRDefault="008235B4" w:rsidP="008235B4">
                    <w:pPr>
                      <w:jc w:val="right"/>
                    </w:pPr>
                    <w:r>
                      <w:t>12</w:t>
                    </w:r>
                  </w:p>
                  <w:p w14:paraId="3F7DF049" w14:textId="77777777" w:rsidR="008235B4" w:rsidRDefault="008235B4" w:rsidP="008235B4">
                    <w:pPr>
                      <w:jc w:val="right"/>
                    </w:pPr>
                    <w:r>
                      <w:t>13</w:t>
                    </w:r>
                  </w:p>
                  <w:p w14:paraId="5D77FA22" w14:textId="77777777" w:rsidR="008235B4" w:rsidRDefault="008235B4" w:rsidP="008235B4">
                    <w:pPr>
                      <w:jc w:val="right"/>
                    </w:pPr>
                    <w:r>
                      <w:t>14</w:t>
                    </w:r>
                  </w:p>
                  <w:p w14:paraId="5EC3CD7B" w14:textId="77777777" w:rsidR="008235B4" w:rsidRDefault="008235B4" w:rsidP="008235B4">
                    <w:pPr>
                      <w:jc w:val="right"/>
                    </w:pPr>
                    <w:r>
                      <w:t>15</w:t>
                    </w:r>
                  </w:p>
                  <w:p w14:paraId="18AECD70" w14:textId="77777777" w:rsidR="008235B4" w:rsidRDefault="008235B4" w:rsidP="008235B4">
                    <w:pPr>
                      <w:jc w:val="right"/>
                    </w:pPr>
                    <w:r>
                      <w:t>16</w:t>
                    </w:r>
                  </w:p>
                  <w:p w14:paraId="050C0ECB" w14:textId="77777777" w:rsidR="008235B4" w:rsidRDefault="008235B4" w:rsidP="008235B4">
                    <w:pPr>
                      <w:jc w:val="right"/>
                    </w:pPr>
                    <w:r>
                      <w:t>17</w:t>
                    </w:r>
                  </w:p>
                  <w:p w14:paraId="3AA031B3" w14:textId="77777777" w:rsidR="008235B4" w:rsidRDefault="008235B4" w:rsidP="008235B4">
                    <w:pPr>
                      <w:jc w:val="right"/>
                    </w:pPr>
                    <w:r>
                      <w:t>18</w:t>
                    </w:r>
                  </w:p>
                  <w:p w14:paraId="2E9F8375" w14:textId="77777777" w:rsidR="008235B4" w:rsidRDefault="008235B4" w:rsidP="008235B4">
                    <w:pPr>
                      <w:jc w:val="right"/>
                    </w:pPr>
                    <w:r>
                      <w:t>19</w:t>
                    </w:r>
                  </w:p>
                  <w:p w14:paraId="3882FAC4" w14:textId="77777777" w:rsidR="008235B4" w:rsidRDefault="008235B4" w:rsidP="008235B4">
                    <w:pPr>
                      <w:jc w:val="right"/>
                    </w:pPr>
                    <w:r>
                      <w:t>20</w:t>
                    </w:r>
                  </w:p>
                  <w:p w14:paraId="13DB1430" w14:textId="77777777" w:rsidR="008235B4" w:rsidRDefault="008235B4" w:rsidP="008235B4">
                    <w:pPr>
                      <w:jc w:val="right"/>
                    </w:pPr>
                    <w:r>
                      <w:t>21</w:t>
                    </w:r>
                  </w:p>
                  <w:p w14:paraId="56A226E4" w14:textId="77777777" w:rsidR="008235B4" w:rsidRDefault="008235B4" w:rsidP="008235B4">
                    <w:pPr>
                      <w:jc w:val="right"/>
                    </w:pPr>
                    <w:r>
                      <w:t>22</w:t>
                    </w:r>
                  </w:p>
                  <w:p w14:paraId="25BACE2C" w14:textId="77777777" w:rsidR="008235B4" w:rsidRDefault="008235B4" w:rsidP="008235B4">
                    <w:pPr>
                      <w:jc w:val="right"/>
                    </w:pPr>
                    <w:r>
                      <w:t>23</w:t>
                    </w:r>
                  </w:p>
                  <w:p w14:paraId="0A84438E" w14:textId="77777777" w:rsidR="008235B4" w:rsidRDefault="008235B4" w:rsidP="008235B4">
                    <w:pPr>
                      <w:jc w:val="right"/>
                    </w:pPr>
                    <w:r>
                      <w:t>24</w:t>
                    </w:r>
                  </w:p>
                  <w:p w14:paraId="0F2062B3" w14:textId="77777777" w:rsidR="008235B4" w:rsidRDefault="008235B4" w:rsidP="008235B4">
                    <w:pPr>
                      <w:jc w:val="right"/>
                    </w:pPr>
                    <w:r>
                      <w:t>25</w:t>
                    </w:r>
                  </w:p>
                  <w:p w14:paraId="687724C6" w14:textId="77777777" w:rsidR="008235B4" w:rsidRDefault="008235B4" w:rsidP="008235B4">
                    <w:pPr>
                      <w:jc w:val="right"/>
                    </w:pPr>
                    <w:r>
                      <w:t>26</w:t>
                    </w:r>
                  </w:p>
                  <w:p w14:paraId="3DCA9F2A" w14:textId="77777777" w:rsidR="008235B4" w:rsidRDefault="008235B4" w:rsidP="008235B4">
                    <w:pPr>
                      <w:jc w:val="right"/>
                    </w:pPr>
                    <w:r>
                      <w:t>27</w:t>
                    </w:r>
                  </w:p>
                  <w:p w14:paraId="2148E2EE" w14:textId="77777777" w:rsidR="008235B4" w:rsidRDefault="008235B4" w:rsidP="008235B4">
                    <w:pPr>
                      <w:jc w:val="right"/>
                    </w:pPr>
                    <w:r>
                      <w:t>28</w:t>
                    </w:r>
                  </w:p>
                  <w:p w14:paraId="043681AE" w14:textId="77777777" w:rsidR="008235B4" w:rsidRDefault="008235B4" w:rsidP="008235B4">
                    <w:pPr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EA6955" wp14:editId="5CD7A2EA">
              <wp:simplePos x="0" y="0"/>
              <wp:positionH relativeFrom="margin">
                <wp:posOffset>6400800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4" name="Right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16530" id="RightBorder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7in,0" to="7in,1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">
              <o:lock v:ext="edit" shapetype="f"/>
              <w10:wrap anchorx="margin" anchory="page"/>
            </v:line>
          </w:pict>
        </mc:Fallback>
      </mc:AlternateConten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91DE52" wp14:editId="120ADE89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3" name="LeftBorder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8189A" id="LeftBorder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">
              <o:lock v:ext="edit" shapetype="f"/>
              <w10:wrap anchorx="margin" anchory="page"/>
            </v:line>
          </w:pict>
        </mc:Fallback>
      </mc:AlternateConten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607F314" wp14:editId="3A0520C8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2" name="LeftBorder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BA513" id="LeftBorder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">
              <o:lock v:ext="edit" shapetype="f"/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F9342" w14:textId="77777777" w:rsidR="00807CBE" w:rsidRDefault="00807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4457"/>
    <w:multiLevelType w:val="hybridMultilevel"/>
    <w:tmpl w:val="FD1A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1C63579"/>
    <w:multiLevelType w:val="hybridMultilevel"/>
    <w:tmpl w:val="2688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72237"/>
    <w:multiLevelType w:val="hybridMultilevel"/>
    <w:tmpl w:val="7BDC0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6E297A"/>
    <w:multiLevelType w:val="hybridMultilevel"/>
    <w:tmpl w:val="D3A2A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1A350F"/>
    <w:multiLevelType w:val="hybridMultilevel"/>
    <w:tmpl w:val="81A2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315374">
    <w:abstractNumId w:val="2"/>
  </w:num>
  <w:num w:numId="2" w16cid:durableId="335348538">
    <w:abstractNumId w:val="1"/>
  </w:num>
  <w:num w:numId="3" w16cid:durableId="2100902724">
    <w:abstractNumId w:val="6"/>
  </w:num>
  <w:num w:numId="4" w16cid:durableId="1554972999">
    <w:abstractNumId w:val="4"/>
  </w:num>
  <w:num w:numId="5" w16cid:durableId="762342553">
    <w:abstractNumId w:val="3"/>
  </w:num>
  <w:num w:numId="6" w16cid:durableId="1844315655">
    <w:abstractNumId w:val="0"/>
  </w:num>
  <w:num w:numId="7" w16cid:durableId="1548879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removePersonalInformation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ttorneyName" w:val="-1"/>
    <w:docVar w:name="CaptionBoxStyle" w:val="0"/>
    <w:docVar w:name="CourtAlignment" w:val="1"/>
    <w:docVar w:name="CourtName" w:val="SUPERIOR COURT OF THE STATE OF CALIFORNIA_x000d__x000a_COUNTY OF LOS ANGELES"/>
    <w:docVar w:name="FirmInFtr" w:val="0"/>
    <w:docVar w:name="FirmInSigBlkStyle" w:val="2"/>
    <w:docVar w:name="FirstLineNum" w:val="1"/>
    <w:docVar w:name="FirstPleadingLine" w:val="1"/>
    <w:docVar w:name="Font" w:val="Courier New"/>
    <w:docVar w:name="IncludeDate" w:val="-1"/>
    <w:docVar w:name="IncludeLineNumbers" w:val="-1"/>
    <w:docVar w:name="JudgeName" w:val="0"/>
    <w:docVar w:name="LeftBorderStyle" w:val="2"/>
    <w:docVar w:name="LineNumIncByOne" w:val="-1"/>
    <w:docVar w:name="LineSpacing" w:val="2"/>
    <w:docVar w:name="LinesPerPage" w:val="28"/>
    <w:docVar w:name="PageNumsInFtr" w:val="-1"/>
    <w:docVar w:name="RightBorderStyle" w:val="1"/>
    <w:docVar w:name="SigBlkYes" w:val="-1"/>
    <w:docVar w:name="SignWith" w:val=" "/>
    <w:docVar w:name="SummaryInFtr" w:val="-1"/>
  </w:docVars>
  <w:rsids>
    <w:rsidRoot w:val="00575AF2"/>
    <w:rsid w:val="000052A3"/>
    <w:rsid w:val="0003340C"/>
    <w:rsid w:val="000454BE"/>
    <w:rsid w:val="00070793"/>
    <w:rsid w:val="00072A81"/>
    <w:rsid w:val="000763BC"/>
    <w:rsid w:val="00082366"/>
    <w:rsid w:val="00086088"/>
    <w:rsid w:val="000947E1"/>
    <w:rsid w:val="00094BDE"/>
    <w:rsid w:val="000A163C"/>
    <w:rsid w:val="000A3B45"/>
    <w:rsid w:val="000D4C09"/>
    <w:rsid w:val="000E7309"/>
    <w:rsid w:val="000F62CC"/>
    <w:rsid w:val="00111614"/>
    <w:rsid w:val="001348F2"/>
    <w:rsid w:val="00150400"/>
    <w:rsid w:val="00166387"/>
    <w:rsid w:val="00171258"/>
    <w:rsid w:val="00174620"/>
    <w:rsid w:val="00181949"/>
    <w:rsid w:val="00194F6D"/>
    <w:rsid w:val="001D1B04"/>
    <w:rsid w:val="001D6114"/>
    <w:rsid w:val="001E620B"/>
    <w:rsid w:val="001E6C7C"/>
    <w:rsid w:val="00204BED"/>
    <w:rsid w:val="00210D9F"/>
    <w:rsid w:val="00225FE3"/>
    <w:rsid w:val="002919EE"/>
    <w:rsid w:val="002A063E"/>
    <w:rsid w:val="002C128F"/>
    <w:rsid w:val="002C5808"/>
    <w:rsid w:val="002D3476"/>
    <w:rsid w:val="002F448D"/>
    <w:rsid w:val="002F4AF4"/>
    <w:rsid w:val="0031542D"/>
    <w:rsid w:val="00342F6D"/>
    <w:rsid w:val="00344E86"/>
    <w:rsid w:val="00350AA1"/>
    <w:rsid w:val="00355412"/>
    <w:rsid w:val="003B353E"/>
    <w:rsid w:val="003C41E6"/>
    <w:rsid w:val="003C4C39"/>
    <w:rsid w:val="003D53B7"/>
    <w:rsid w:val="003E184F"/>
    <w:rsid w:val="00411D87"/>
    <w:rsid w:val="0043077F"/>
    <w:rsid w:val="0045435F"/>
    <w:rsid w:val="004562EE"/>
    <w:rsid w:val="0047540C"/>
    <w:rsid w:val="00485530"/>
    <w:rsid w:val="004B2E14"/>
    <w:rsid w:val="004B2FF4"/>
    <w:rsid w:val="004C2C17"/>
    <w:rsid w:val="004F64B7"/>
    <w:rsid w:val="005533EE"/>
    <w:rsid w:val="005574C9"/>
    <w:rsid w:val="00575AF2"/>
    <w:rsid w:val="005D4667"/>
    <w:rsid w:val="005E53FD"/>
    <w:rsid w:val="005F111D"/>
    <w:rsid w:val="0062120C"/>
    <w:rsid w:val="00634447"/>
    <w:rsid w:val="0065382B"/>
    <w:rsid w:val="00683CF3"/>
    <w:rsid w:val="006A1A91"/>
    <w:rsid w:val="006A34C5"/>
    <w:rsid w:val="006D00F8"/>
    <w:rsid w:val="0071184A"/>
    <w:rsid w:val="007355F3"/>
    <w:rsid w:val="00737F62"/>
    <w:rsid w:val="007479D8"/>
    <w:rsid w:val="007670A6"/>
    <w:rsid w:val="00772D09"/>
    <w:rsid w:val="007D55E0"/>
    <w:rsid w:val="007F6FCF"/>
    <w:rsid w:val="007F754E"/>
    <w:rsid w:val="00807CBE"/>
    <w:rsid w:val="008235B4"/>
    <w:rsid w:val="00823705"/>
    <w:rsid w:val="00837624"/>
    <w:rsid w:val="00844AFF"/>
    <w:rsid w:val="0085186C"/>
    <w:rsid w:val="008A2FE0"/>
    <w:rsid w:val="008C0F2D"/>
    <w:rsid w:val="008D1442"/>
    <w:rsid w:val="00905D37"/>
    <w:rsid w:val="00924AF7"/>
    <w:rsid w:val="00947521"/>
    <w:rsid w:val="00956C86"/>
    <w:rsid w:val="009712BB"/>
    <w:rsid w:val="009817FF"/>
    <w:rsid w:val="00984A88"/>
    <w:rsid w:val="009936D8"/>
    <w:rsid w:val="009D2B15"/>
    <w:rsid w:val="009E74B4"/>
    <w:rsid w:val="00A15C32"/>
    <w:rsid w:val="00A253AF"/>
    <w:rsid w:val="00A4384E"/>
    <w:rsid w:val="00A72C2B"/>
    <w:rsid w:val="00A83CDB"/>
    <w:rsid w:val="00A937C8"/>
    <w:rsid w:val="00A977B3"/>
    <w:rsid w:val="00A97941"/>
    <w:rsid w:val="00AA156E"/>
    <w:rsid w:val="00AB14CE"/>
    <w:rsid w:val="00AE6016"/>
    <w:rsid w:val="00AF4C34"/>
    <w:rsid w:val="00B276B2"/>
    <w:rsid w:val="00B33FCB"/>
    <w:rsid w:val="00B468B1"/>
    <w:rsid w:val="00B6081E"/>
    <w:rsid w:val="00B81567"/>
    <w:rsid w:val="00B817A4"/>
    <w:rsid w:val="00B94BE1"/>
    <w:rsid w:val="00BA5185"/>
    <w:rsid w:val="00BB79E0"/>
    <w:rsid w:val="00BC02A6"/>
    <w:rsid w:val="00BD0436"/>
    <w:rsid w:val="00BE4321"/>
    <w:rsid w:val="00BF1A28"/>
    <w:rsid w:val="00BF3286"/>
    <w:rsid w:val="00C007C6"/>
    <w:rsid w:val="00C10802"/>
    <w:rsid w:val="00C156A1"/>
    <w:rsid w:val="00C1788A"/>
    <w:rsid w:val="00C21F9C"/>
    <w:rsid w:val="00C36552"/>
    <w:rsid w:val="00C436A1"/>
    <w:rsid w:val="00C73D2D"/>
    <w:rsid w:val="00C80D06"/>
    <w:rsid w:val="00CC3C1C"/>
    <w:rsid w:val="00D16116"/>
    <w:rsid w:val="00D20A2C"/>
    <w:rsid w:val="00D32DF4"/>
    <w:rsid w:val="00D4680A"/>
    <w:rsid w:val="00D57D5D"/>
    <w:rsid w:val="00DD378B"/>
    <w:rsid w:val="00DE56AE"/>
    <w:rsid w:val="00DF1013"/>
    <w:rsid w:val="00DF2402"/>
    <w:rsid w:val="00E07D44"/>
    <w:rsid w:val="00E277AD"/>
    <w:rsid w:val="00E30E68"/>
    <w:rsid w:val="00E40399"/>
    <w:rsid w:val="00E54C06"/>
    <w:rsid w:val="00EB200C"/>
    <w:rsid w:val="00EF687C"/>
    <w:rsid w:val="00F30B36"/>
    <w:rsid w:val="00F457FC"/>
    <w:rsid w:val="00F47457"/>
    <w:rsid w:val="00F61B57"/>
    <w:rsid w:val="00F651AD"/>
    <w:rsid w:val="00F7536D"/>
    <w:rsid w:val="00F80948"/>
    <w:rsid w:val="00F82670"/>
    <w:rsid w:val="00FA583C"/>
    <w:rsid w:val="00FC0558"/>
    <w:rsid w:val="00FE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BB279B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455" w:lineRule="exact"/>
    </w:pPr>
    <w:rPr>
      <w:rFonts w:ascii="Courier New" w:hAnsi="Courier New" w:cs="Courier New"/>
      <w:sz w:val="18"/>
    </w:rPr>
  </w:style>
  <w:style w:type="paragraph" w:styleId="Heading1">
    <w:name w:val="heading 1"/>
    <w:basedOn w:val="Normal"/>
    <w:next w:val="BodyText"/>
    <w:link w:val="Heading1Char"/>
    <w:qFormat/>
    <w:rsid w:val="00E30E68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E30E68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ing">
    <w:name w:val="Single Spacing"/>
    <w:basedOn w:val="Normal"/>
    <w:pPr>
      <w:spacing w:line="227" w:lineRule="exact"/>
    </w:pPr>
  </w:style>
  <w:style w:type="paragraph" w:customStyle="1" w:styleId="15Spacing">
    <w:name w:val="1.5 Spacing"/>
    <w:basedOn w:val="Normal"/>
    <w:pPr>
      <w:spacing w:line="341" w:lineRule="exact"/>
    </w:pPr>
  </w:style>
  <w:style w:type="paragraph" w:customStyle="1" w:styleId="DoubleSpacing">
    <w:name w:val="Double Spacing"/>
    <w:basedOn w:val="Normal"/>
  </w:style>
  <w:style w:type="paragraph" w:customStyle="1" w:styleId="AttorneyName">
    <w:name w:val="Attorney Name"/>
    <w:basedOn w:val="SingleSpacing"/>
  </w:style>
  <w:style w:type="paragraph" w:customStyle="1" w:styleId="FirmName">
    <w:name w:val="Firm Name"/>
    <w:basedOn w:val="SingleSpacing"/>
    <w:pPr>
      <w:jc w:val="center"/>
    </w:pPr>
  </w:style>
  <w:style w:type="paragraph" w:customStyle="1" w:styleId="SignatureBlock">
    <w:name w:val="Signature Block"/>
    <w:basedOn w:val="SingleSpacing"/>
    <w:pPr>
      <w:ind w:left="504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B20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30E68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link w:val="Heading2"/>
    <w:rsid w:val="00E30E68"/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table" w:styleId="TableGrid">
    <w:name w:val="Table Grid"/>
    <w:basedOn w:val="TableNormal"/>
    <w:uiPriority w:val="39"/>
    <w:rsid w:val="00E30E6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E68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">
    <w:name w:val="Body Text"/>
    <w:basedOn w:val="Normal"/>
    <w:link w:val="BodyTextChar"/>
    <w:rsid w:val="00E30E68"/>
    <w:pPr>
      <w:spacing w:after="120"/>
    </w:pPr>
  </w:style>
  <w:style w:type="character" w:customStyle="1" w:styleId="BodyTextChar">
    <w:name w:val="Body Text Char"/>
    <w:link w:val="BodyText"/>
    <w:rsid w:val="00E30E68"/>
    <w:rPr>
      <w:rFonts w:ascii="Courier New" w:hAnsi="Courier New" w:cs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bender.lacll\application%20data\microsoft\templates\Legal%20Pleadings\My%20Template.......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settings\ebender.lacll\application data\microsoft\templates\Legal Pleadings\My Template........dot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Pleading Wizard</vt:lpstr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Pleading Wizard</dc:title>
  <dc:subject/>
  <dc:creator/>
  <cp:keywords/>
  <cp:lastModifiedBy/>
  <cp:revision>1</cp:revision>
  <cp:lastPrinted>2012-01-24T19:27:00Z</cp:lastPrinted>
  <dcterms:created xsi:type="dcterms:W3CDTF">2023-03-29T23:09:00Z</dcterms:created>
  <dcterms:modified xsi:type="dcterms:W3CDTF">2023-04-05T23:08:00Z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