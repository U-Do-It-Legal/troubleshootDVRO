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982" w14:textId="77777777" w:rsidR="004562EE" w:rsidRDefault="004562EE" w:rsidP="008235B4">
      <w:pPr>
        <w:pStyle w:val="AttorneyName"/>
        <w:rPr>
          <w:sz w:val="24"/>
          <w:szCs w:val="24"/>
        </w:rPr>
      </w:pPr>
    </w:p>
    <w:p w14:paraId="1D3BC799" w14:textId="77777777"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45D7A763" w14:textId="77777777" w:rsidR="0071184A" w:rsidRDefault="0071184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1964EC49" w14:textId="4D86C245"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14:paraId="253B2F14" w14:textId="77777777" w:rsidR="0071184A" w:rsidRDefault="0071184A" w:rsidP="0071184A">
      <w:pPr>
        <w:pStyle w:val="SingleSpacing"/>
        <w:rPr>
          <w:rFonts w:ascii="Times New Roman" w:hAnsi="Times New Roman" w:cs="Times New Roman"/>
          <w:sz w:val="24"/>
          <w:szCs w:val="24"/>
        </w:rPr>
      </w:pPr>
    </w:p>
    <w:p w14:paraId="42714676" w14:textId="77777777" w:rsidR="0071184A" w:rsidRDefault="0071184A" w:rsidP="0071184A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52E577" w14:textId="563AC719" w:rsidR="00DC1FBD" w:rsidRDefault="0071184A" w:rsidP="00D26C77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 TO FORM DV-</w:t>
      </w:r>
      <w:r w:rsidR="00D26C77">
        <w:rPr>
          <w:rFonts w:ascii="Times New Roman" w:hAnsi="Times New Roman" w:cs="Times New Roman"/>
          <w:sz w:val="24"/>
          <w:szCs w:val="24"/>
        </w:rPr>
        <w:t>1</w:t>
      </w:r>
      <w:r w:rsidR="00DC1FBD">
        <w:rPr>
          <w:rFonts w:ascii="Times New Roman" w:hAnsi="Times New Roman" w:cs="Times New Roman"/>
          <w:sz w:val="24"/>
          <w:szCs w:val="24"/>
        </w:rPr>
        <w:t>6</w:t>
      </w:r>
      <w:r w:rsidR="00EC1CAA">
        <w:rPr>
          <w:rFonts w:ascii="Times New Roman" w:hAnsi="Times New Roman" w:cs="Times New Roman"/>
          <w:sz w:val="24"/>
          <w:szCs w:val="24"/>
        </w:rPr>
        <w:t>5 ORDER ON</w:t>
      </w:r>
      <w:r w:rsidR="00D26C77">
        <w:rPr>
          <w:rFonts w:ascii="Times New Roman" w:hAnsi="Times New Roman" w:cs="Times New Roman"/>
          <w:sz w:val="24"/>
          <w:szCs w:val="24"/>
        </w:rPr>
        <w:t xml:space="preserve"> </w:t>
      </w:r>
      <w:r w:rsidR="00DC1FBD">
        <w:rPr>
          <w:rFonts w:ascii="Times New Roman" w:hAnsi="Times New Roman" w:cs="Times New Roman"/>
          <w:sz w:val="24"/>
          <w:szCs w:val="24"/>
        </w:rPr>
        <w:t xml:space="preserve">REQUEST TO KEEP </w:t>
      </w:r>
    </w:p>
    <w:p w14:paraId="37B1C230" w14:textId="2D6DC608" w:rsidR="00355412" w:rsidRDefault="00DC1FBD" w:rsidP="00D26C77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MINOR’S INFORMATION CONFIDENTIAL</w:t>
      </w:r>
    </w:p>
    <w:p w14:paraId="3D8DA268" w14:textId="301AF914" w:rsidR="00350AA1" w:rsidRPr="00350AA1" w:rsidRDefault="00350AA1" w:rsidP="00350AA1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>{%p for field in DV_1</w:t>
      </w:r>
      <w:r w:rsidR="00DC1FBD">
        <w:rPr>
          <w:rFonts w:ascii="Times New Roman" w:hAnsi="Times New Roman" w:cs="Times New Roman"/>
          <w:sz w:val="24"/>
          <w:szCs w:val="24"/>
        </w:rPr>
        <w:t>6</w:t>
      </w:r>
      <w:r w:rsidR="00EC1CAA">
        <w:rPr>
          <w:rFonts w:ascii="Times New Roman" w:hAnsi="Times New Roman" w:cs="Times New Roman"/>
          <w:sz w:val="24"/>
          <w:szCs w:val="24"/>
        </w:rPr>
        <w:t>5</w:t>
      </w:r>
      <w:r w:rsidRPr="00350AA1">
        <w:rPr>
          <w:rFonts w:ascii="Times New Roman" w:hAnsi="Times New Roman" w:cs="Times New Roman"/>
          <w:sz w:val="24"/>
          <w:szCs w:val="24"/>
        </w:rPr>
        <w:t>_attachment.overflow() %}</w:t>
      </w:r>
    </w:p>
    <w:p w14:paraId="71235729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field.is_object_list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() %} </w:t>
      </w:r>
    </w:p>
    <w:p w14:paraId="73D3C0C5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D87" w:rsidRPr="00411D87" w14:paraId="740C2E51" w14:textId="77777777" w:rsidTr="00E26AFA">
        <w:tc>
          <w:tcPr>
            <w:tcW w:w="3116" w:type="dxa"/>
          </w:tcPr>
          <w:p w14:paraId="1D972F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C098E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{{ label(column).capitalize() }}</w:t>
            </w:r>
          </w:p>
        </w:tc>
        <w:tc>
          <w:tcPr>
            <w:tcW w:w="3117" w:type="dxa"/>
          </w:tcPr>
          <w:p w14:paraId="25B035C9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</w:t>
            </w:r>
          </w:p>
        </w:tc>
      </w:tr>
      <w:tr w:rsidR="00411D87" w:rsidRPr="00411D87" w14:paraId="1655807C" w14:textId="77777777" w:rsidTr="00E26AFA">
        <w:tc>
          <w:tcPr>
            <w:tcW w:w="3116" w:type="dxa"/>
          </w:tcPr>
          <w:p w14:paraId="1259D28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for row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field.overflow_value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AEDB37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9FDA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87" w:rsidRPr="00411D87" w14:paraId="54268AEB" w14:textId="77777777" w:rsidTr="00E26AFA">
        <w:tc>
          <w:tcPr>
            <w:tcW w:w="3116" w:type="dxa"/>
          </w:tcPr>
          <w:p w14:paraId="692ED615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4D7D6F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safeattr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275DCA4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411D87" w:rsidRPr="00411D87" w14:paraId="35BD3D7B" w14:textId="77777777" w:rsidTr="00E26AFA">
        <w:tc>
          <w:tcPr>
            <w:tcW w:w="3116" w:type="dxa"/>
          </w:tcPr>
          <w:p w14:paraId="65AC33E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1A4F4F21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9B5949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6A2E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>() %}</w:t>
      </w:r>
    </w:p>
    <w:p w14:paraId="03B24008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84F13CC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for item in </w:t>
      </w:r>
      <w:proofErr w:type="spellStart"/>
      <w:r w:rsidRPr="00411D87">
        <w:rPr>
          <w:rFonts w:ascii="Times New Roman" w:hAnsi="Times New Roman"/>
          <w:sz w:val="24"/>
          <w:szCs w:val="24"/>
        </w:rPr>
        <w:t>field.overflow_value</w:t>
      </w:r>
      <w:proofErr w:type="spellEnd"/>
      <w:r w:rsidRPr="00411D87">
        <w:rPr>
          <w:rFonts w:ascii="Times New Roman" w:hAnsi="Times New Roman"/>
          <w:sz w:val="24"/>
          <w:szCs w:val="24"/>
        </w:rPr>
        <w:t>() %}</w:t>
      </w:r>
    </w:p>
    <w:p w14:paraId="3CB76F59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{{ item }}</w:t>
      </w:r>
    </w:p>
    <w:p w14:paraId="643774EF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/>
          <w:sz w:val="24"/>
          <w:szCs w:val="24"/>
        </w:rPr>
        <w:t>endfor</w:t>
      </w:r>
      <w:proofErr w:type="spellEnd"/>
      <w:r w:rsidRPr="00411D87">
        <w:rPr>
          <w:rFonts w:ascii="Times New Roman" w:hAnsi="Times New Roman"/>
          <w:sz w:val="24"/>
          <w:szCs w:val="24"/>
        </w:rPr>
        <w:t xml:space="preserve"> %}</w:t>
      </w:r>
    </w:p>
    <w:p w14:paraId="3E8DD93B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else %}</w:t>
      </w:r>
    </w:p>
    <w:p w14:paraId="100BF9CA" w14:textId="77777777" w:rsid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b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6F31" w14:textId="3D7EB0D6" w:rsidR="00411D87" w:rsidRPr="00411D87" w:rsidRDefault="00C007C6" w:rsidP="0041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11D87"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field.overflow_value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overflow_message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=</w:t>
      </w:r>
      <w:r w:rsidR="00837624" w:rsidRPr="00837624">
        <w:rPr>
          <w:rFonts w:ascii="Times New Roman" w:hAnsi="Times New Roman" w:cs="Times New Roman"/>
          <w:sz w:val="24"/>
          <w:szCs w:val="24"/>
        </w:rPr>
        <w:t xml:space="preserve"> </w:t>
      </w:r>
      <w:r w:rsidR="00837624" w:rsidRPr="00350AA1">
        <w:rPr>
          <w:rFonts w:ascii="Times New Roman" w:hAnsi="Times New Roman" w:cs="Times New Roman"/>
          <w:sz w:val="24"/>
          <w:szCs w:val="24"/>
        </w:rPr>
        <w:t>DV_1</w:t>
      </w:r>
      <w:r w:rsidR="00DC1FBD">
        <w:rPr>
          <w:rFonts w:ascii="Times New Roman" w:hAnsi="Times New Roman" w:cs="Times New Roman"/>
          <w:sz w:val="24"/>
          <w:szCs w:val="24"/>
        </w:rPr>
        <w:t>6</w:t>
      </w:r>
      <w:r w:rsidR="00EC1CAA">
        <w:rPr>
          <w:rFonts w:ascii="Times New Roman" w:hAnsi="Times New Roman" w:cs="Times New Roman"/>
          <w:sz w:val="24"/>
          <w:szCs w:val="24"/>
        </w:rPr>
        <w:t>5</w:t>
      </w:r>
      <w:r w:rsidR="00837624" w:rsidRPr="00350AA1">
        <w:rPr>
          <w:rFonts w:ascii="Times New Roman" w:hAnsi="Times New Roman" w:cs="Times New Roman"/>
          <w:sz w:val="24"/>
          <w:szCs w:val="24"/>
        </w:rPr>
        <w:t>_attachment</w:t>
      </w:r>
      <w:r w:rsidR="00411D87" w:rsidRPr="00411D87">
        <w:rPr>
          <w:rFonts w:ascii="Times New Roman" w:hAnsi="Times New Roman" w:cs="Times New Roman"/>
          <w:sz w:val="24"/>
          <w:szCs w:val="24"/>
        </w:rPr>
        <w:t>.default_overflow_message) }}</w:t>
      </w:r>
    </w:p>
    <w:p w14:paraId="6ADA5EA5" w14:textId="367A7A99" w:rsidR="00FC0558" w:rsidRDefault="00411D87" w:rsidP="00C80D06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endif %}</w:t>
      </w:r>
    </w:p>
    <w:p w14:paraId="39F71344" w14:textId="2952DC4E" w:rsidR="00C80D06" w:rsidRPr="00350AA1" w:rsidRDefault="00C80D06" w:rsidP="00C80D06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350AA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50AA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900F930" w14:textId="14515449" w:rsidR="00C80D06" w:rsidRDefault="00C80D06" w:rsidP="00350AA1">
      <w:pPr>
        <w:rPr>
          <w:rFonts w:ascii="Times New Roman" w:hAnsi="Times New Roman" w:cs="Times New Roman"/>
          <w:sz w:val="24"/>
          <w:szCs w:val="24"/>
        </w:rPr>
      </w:pPr>
    </w:p>
    <w:sectPr w:rsidR="00C80D06" w:rsidSect="00844A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09B0" w14:textId="77777777" w:rsidR="00E02C6D" w:rsidRDefault="00E02C6D">
      <w:r>
        <w:separator/>
      </w:r>
    </w:p>
  </w:endnote>
  <w:endnote w:type="continuationSeparator" w:id="0">
    <w:p w14:paraId="7890B06E" w14:textId="77777777" w:rsidR="00E02C6D" w:rsidRDefault="00E0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9FD0" w14:textId="77777777" w:rsidR="00DC1FBD" w:rsidRDefault="00DC1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F34C" w14:textId="77777777" w:rsidR="00C156A1" w:rsidRDefault="00737F62" w:rsidP="008235B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C75C50" wp14:editId="082D6A18">
              <wp:simplePos x="0" y="0"/>
              <wp:positionH relativeFrom="column">
                <wp:posOffset>0</wp:posOffset>
              </wp:positionH>
              <wp:positionV relativeFrom="paragraph">
                <wp:posOffset>113030</wp:posOffset>
              </wp:positionV>
              <wp:extent cx="63563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12FF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500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">
              <o:lock v:ext="edit" shapetype="f"/>
            </v:line>
          </w:pict>
        </mc:Fallback>
      </mc:AlternateContent>
    </w:r>
  </w:p>
  <w:p w14:paraId="6CCFD57B" w14:textId="77777777" w:rsidR="00EC1CAA" w:rsidRDefault="00DC1FBD" w:rsidP="00DC1FBD">
    <w:pPr>
      <w:pStyle w:val="Single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ATTACHMENT TO FORM DV-16</w:t>
    </w:r>
    <w:r w:rsidR="00EC1CAA">
      <w:rPr>
        <w:rFonts w:ascii="Times New Roman" w:hAnsi="Times New Roman" w:cs="Times New Roman"/>
        <w:sz w:val="24"/>
        <w:szCs w:val="24"/>
      </w:rPr>
      <w:t>5 ORDER ON</w:t>
    </w:r>
    <w:r>
      <w:rPr>
        <w:rFonts w:ascii="Times New Roman" w:hAnsi="Times New Roman" w:cs="Times New Roman"/>
        <w:sz w:val="24"/>
        <w:szCs w:val="24"/>
      </w:rPr>
      <w:t xml:space="preserve"> REQUEST TO KEEP </w:t>
    </w:r>
  </w:p>
  <w:p w14:paraId="09F17FE7" w14:textId="1C3D0AB0" w:rsidR="008235B4" w:rsidRPr="00E54C06" w:rsidRDefault="00DC1FBD" w:rsidP="00DC1FBD">
    <w:pPr>
      <w:pStyle w:val="Single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MINOR’S INFORMATION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970C" w14:textId="77777777" w:rsidR="00DC1FBD" w:rsidRDefault="00DC1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3756" w14:textId="77777777" w:rsidR="00E02C6D" w:rsidRDefault="00E02C6D">
      <w:r>
        <w:separator/>
      </w:r>
    </w:p>
  </w:footnote>
  <w:footnote w:type="continuationSeparator" w:id="0">
    <w:p w14:paraId="43E6C3CF" w14:textId="77777777" w:rsidR="00E02C6D" w:rsidRDefault="00E02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8FFD6" w14:textId="77777777" w:rsidR="00DC1FBD" w:rsidRDefault="00DC1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12D" w14:textId="48730646" w:rsidR="008235B4" w:rsidRPr="0071184A" w:rsidRDefault="0071184A" w:rsidP="000763BC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Short Title: {{ </w:t>
    </w:r>
    <w:proofErr w:type="spellStart"/>
    <w:r>
      <w:rPr>
        <w:rFonts w:ascii="Times New Roman" w:hAnsi="Times New Roman" w:cs="Times New Roman"/>
        <w:sz w:val="24"/>
        <w:szCs w:val="24"/>
      </w:rPr>
      <w:t>pet.name.last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pet.name.first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 v.  {{ </w:t>
    </w:r>
    <w:proofErr w:type="spellStart"/>
    <w:r>
      <w:rPr>
        <w:rFonts w:ascii="Times New Roman" w:hAnsi="Times New Roman" w:cs="Times New Roman"/>
        <w:sz w:val="24"/>
        <w:szCs w:val="24"/>
      </w:rPr>
      <w:t>resp.name.last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resp.name.first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</w: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401CE04" wp14:editId="54492A59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BC61A" w14:textId="77777777" w:rsidR="008235B4" w:rsidRDefault="008235B4" w:rsidP="008235B4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62FBB3CD" w14:textId="77777777" w:rsidR="008235B4" w:rsidRDefault="008235B4" w:rsidP="008235B4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6D2DAFF0" w14:textId="77777777" w:rsidR="008235B4" w:rsidRDefault="008235B4" w:rsidP="008235B4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0CC37CAE" w14:textId="77777777" w:rsidR="008235B4" w:rsidRDefault="008235B4" w:rsidP="008235B4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4292E7AB" w14:textId="77777777" w:rsidR="008235B4" w:rsidRDefault="008235B4" w:rsidP="008235B4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18CE5767" w14:textId="77777777" w:rsidR="008235B4" w:rsidRDefault="008235B4" w:rsidP="008235B4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EFBBA73" w14:textId="77777777" w:rsidR="008235B4" w:rsidRDefault="008235B4" w:rsidP="008235B4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5A2C91D0" w14:textId="77777777" w:rsidR="008235B4" w:rsidRDefault="008235B4" w:rsidP="008235B4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7AE2AFB3" w14:textId="77777777" w:rsidR="008235B4" w:rsidRDefault="008235B4" w:rsidP="008235B4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657B6FBE" w14:textId="77777777" w:rsidR="008235B4" w:rsidRDefault="008235B4" w:rsidP="008235B4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4B7AC6D5" w14:textId="77777777" w:rsidR="008235B4" w:rsidRDefault="008235B4" w:rsidP="008235B4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402AA80E" w14:textId="77777777" w:rsidR="008235B4" w:rsidRDefault="008235B4" w:rsidP="008235B4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3F7DF049" w14:textId="77777777" w:rsidR="008235B4" w:rsidRDefault="008235B4" w:rsidP="008235B4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5D77FA22" w14:textId="77777777" w:rsidR="008235B4" w:rsidRDefault="008235B4" w:rsidP="008235B4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5EC3CD7B" w14:textId="77777777" w:rsidR="008235B4" w:rsidRDefault="008235B4" w:rsidP="008235B4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18AECD70" w14:textId="77777777" w:rsidR="008235B4" w:rsidRDefault="008235B4" w:rsidP="008235B4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050C0ECB" w14:textId="77777777" w:rsidR="008235B4" w:rsidRDefault="008235B4" w:rsidP="008235B4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3AA031B3" w14:textId="77777777" w:rsidR="008235B4" w:rsidRDefault="008235B4" w:rsidP="008235B4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2E9F8375" w14:textId="77777777" w:rsidR="008235B4" w:rsidRDefault="008235B4" w:rsidP="008235B4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3882FAC4" w14:textId="77777777" w:rsidR="008235B4" w:rsidRDefault="008235B4" w:rsidP="008235B4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13DB1430" w14:textId="77777777" w:rsidR="008235B4" w:rsidRDefault="008235B4" w:rsidP="008235B4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56A226E4" w14:textId="77777777" w:rsidR="008235B4" w:rsidRDefault="008235B4" w:rsidP="008235B4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25BACE2C" w14:textId="77777777" w:rsidR="008235B4" w:rsidRDefault="008235B4" w:rsidP="008235B4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0A84438E" w14:textId="77777777" w:rsidR="008235B4" w:rsidRDefault="008235B4" w:rsidP="008235B4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0F2062B3" w14:textId="77777777" w:rsidR="008235B4" w:rsidRDefault="008235B4" w:rsidP="008235B4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687724C6" w14:textId="77777777" w:rsidR="008235B4" w:rsidRDefault="008235B4" w:rsidP="008235B4">
                          <w:pPr>
                            <w:jc w:val="right"/>
                          </w:pPr>
                          <w:r>
                            <w:t>26</w:t>
                          </w:r>
                        </w:p>
                        <w:p w14:paraId="3DCA9F2A" w14:textId="77777777" w:rsidR="008235B4" w:rsidRDefault="008235B4" w:rsidP="008235B4">
                          <w:pPr>
                            <w:jc w:val="right"/>
                          </w:pPr>
                          <w:r>
                            <w:t>27</w:t>
                          </w:r>
                        </w:p>
                        <w:p w14:paraId="2148E2EE" w14:textId="77777777" w:rsidR="008235B4" w:rsidRDefault="008235B4" w:rsidP="008235B4">
                          <w:pPr>
                            <w:jc w:val="right"/>
                          </w:pPr>
                          <w:r>
                            <w:t>28</w:t>
                          </w:r>
                        </w:p>
                        <w:p w14:paraId="043681AE" w14:textId="77777777" w:rsidR="008235B4" w:rsidRDefault="008235B4" w:rsidP="008235B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1CE04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4pt;margin-top:0;width:36pt;height:9in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" stroked="f">
              <v:path arrowok="t"/>
              <v:textbox inset="0,0,0,0">
                <w:txbxContent>
                  <w:p w14:paraId="514BC61A" w14:textId="77777777" w:rsidR="008235B4" w:rsidRDefault="008235B4" w:rsidP="008235B4">
                    <w:pPr>
                      <w:jc w:val="right"/>
                    </w:pPr>
                    <w:r>
                      <w:t>1</w:t>
                    </w:r>
                  </w:p>
                  <w:p w14:paraId="62FBB3CD" w14:textId="77777777" w:rsidR="008235B4" w:rsidRDefault="008235B4" w:rsidP="008235B4">
                    <w:pPr>
                      <w:jc w:val="right"/>
                    </w:pPr>
                    <w:r>
                      <w:t>2</w:t>
                    </w:r>
                  </w:p>
                  <w:p w14:paraId="6D2DAFF0" w14:textId="77777777" w:rsidR="008235B4" w:rsidRDefault="008235B4" w:rsidP="008235B4">
                    <w:pPr>
                      <w:jc w:val="right"/>
                    </w:pPr>
                    <w:r>
                      <w:t>3</w:t>
                    </w:r>
                  </w:p>
                  <w:p w14:paraId="0CC37CAE" w14:textId="77777777" w:rsidR="008235B4" w:rsidRDefault="008235B4" w:rsidP="008235B4">
                    <w:pPr>
                      <w:jc w:val="right"/>
                    </w:pPr>
                    <w:r>
                      <w:t>4</w:t>
                    </w:r>
                  </w:p>
                  <w:p w14:paraId="4292E7AB" w14:textId="77777777" w:rsidR="008235B4" w:rsidRDefault="008235B4" w:rsidP="008235B4">
                    <w:pPr>
                      <w:jc w:val="right"/>
                    </w:pPr>
                    <w:r>
                      <w:t>5</w:t>
                    </w:r>
                  </w:p>
                  <w:p w14:paraId="18CE5767" w14:textId="77777777" w:rsidR="008235B4" w:rsidRDefault="008235B4" w:rsidP="008235B4">
                    <w:pPr>
                      <w:jc w:val="right"/>
                    </w:pPr>
                    <w:r>
                      <w:t>6</w:t>
                    </w:r>
                  </w:p>
                  <w:p w14:paraId="3EFBBA73" w14:textId="77777777" w:rsidR="008235B4" w:rsidRDefault="008235B4" w:rsidP="008235B4">
                    <w:pPr>
                      <w:jc w:val="right"/>
                    </w:pPr>
                    <w:r>
                      <w:t>7</w:t>
                    </w:r>
                  </w:p>
                  <w:p w14:paraId="5A2C91D0" w14:textId="77777777" w:rsidR="008235B4" w:rsidRDefault="008235B4" w:rsidP="008235B4">
                    <w:pPr>
                      <w:jc w:val="right"/>
                    </w:pPr>
                    <w:r>
                      <w:t>8</w:t>
                    </w:r>
                  </w:p>
                  <w:p w14:paraId="7AE2AFB3" w14:textId="77777777" w:rsidR="008235B4" w:rsidRDefault="008235B4" w:rsidP="008235B4">
                    <w:pPr>
                      <w:jc w:val="right"/>
                    </w:pPr>
                    <w:r>
                      <w:t>9</w:t>
                    </w:r>
                  </w:p>
                  <w:p w14:paraId="657B6FBE" w14:textId="77777777" w:rsidR="008235B4" w:rsidRDefault="008235B4" w:rsidP="008235B4">
                    <w:pPr>
                      <w:jc w:val="right"/>
                    </w:pPr>
                    <w:r>
                      <w:t>10</w:t>
                    </w:r>
                  </w:p>
                  <w:p w14:paraId="4B7AC6D5" w14:textId="77777777" w:rsidR="008235B4" w:rsidRDefault="008235B4" w:rsidP="008235B4">
                    <w:pPr>
                      <w:jc w:val="right"/>
                    </w:pPr>
                    <w:r>
                      <w:t>11</w:t>
                    </w:r>
                  </w:p>
                  <w:p w14:paraId="402AA80E" w14:textId="77777777" w:rsidR="008235B4" w:rsidRDefault="008235B4" w:rsidP="008235B4">
                    <w:pPr>
                      <w:jc w:val="right"/>
                    </w:pPr>
                    <w:r>
                      <w:t>12</w:t>
                    </w:r>
                  </w:p>
                  <w:p w14:paraId="3F7DF049" w14:textId="77777777" w:rsidR="008235B4" w:rsidRDefault="008235B4" w:rsidP="008235B4">
                    <w:pPr>
                      <w:jc w:val="right"/>
                    </w:pPr>
                    <w:r>
                      <w:t>13</w:t>
                    </w:r>
                  </w:p>
                  <w:p w14:paraId="5D77FA22" w14:textId="77777777" w:rsidR="008235B4" w:rsidRDefault="008235B4" w:rsidP="008235B4">
                    <w:pPr>
                      <w:jc w:val="right"/>
                    </w:pPr>
                    <w:r>
                      <w:t>14</w:t>
                    </w:r>
                  </w:p>
                  <w:p w14:paraId="5EC3CD7B" w14:textId="77777777" w:rsidR="008235B4" w:rsidRDefault="008235B4" w:rsidP="008235B4">
                    <w:pPr>
                      <w:jc w:val="right"/>
                    </w:pPr>
                    <w:r>
                      <w:t>15</w:t>
                    </w:r>
                  </w:p>
                  <w:p w14:paraId="18AECD70" w14:textId="77777777" w:rsidR="008235B4" w:rsidRDefault="008235B4" w:rsidP="008235B4">
                    <w:pPr>
                      <w:jc w:val="right"/>
                    </w:pPr>
                    <w:r>
                      <w:t>16</w:t>
                    </w:r>
                  </w:p>
                  <w:p w14:paraId="050C0ECB" w14:textId="77777777" w:rsidR="008235B4" w:rsidRDefault="008235B4" w:rsidP="008235B4">
                    <w:pPr>
                      <w:jc w:val="right"/>
                    </w:pPr>
                    <w:r>
                      <w:t>17</w:t>
                    </w:r>
                  </w:p>
                  <w:p w14:paraId="3AA031B3" w14:textId="77777777" w:rsidR="008235B4" w:rsidRDefault="008235B4" w:rsidP="008235B4">
                    <w:pPr>
                      <w:jc w:val="right"/>
                    </w:pPr>
                    <w:r>
                      <w:t>18</w:t>
                    </w:r>
                  </w:p>
                  <w:p w14:paraId="2E9F8375" w14:textId="77777777" w:rsidR="008235B4" w:rsidRDefault="008235B4" w:rsidP="008235B4">
                    <w:pPr>
                      <w:jc w:val="right"/>
                    </w:pPr>
                    <w:r>
                      <w:t>19</w:t>
                    </w:r>
                  </w:p>
                  <w:p w14:paraId="3882FAC4" w14:textId="77777777" w:rsidR="008235B4" w:rsidRDefault="008235B4" w:rsidP="008235B4">
                    <w:pPr>
                      <w:jc w:val="right"/>
                    </w:pPr>
                    <w:r>
                      <w:t>20</w:t>
                    </w:r>
                  </w:p>
                  <w:p w14:paraId="13DB1430" w14:textId="77777777" w:rsidR="008235B4" w:rsidRDefault="008235B4" w:rsidP="008235B4">
                    <w:pPr>
                      <w:jc w:val="right"/>
                    </w:pPr>
                    <w:r>
                      <w:t>21</w:t>
                    </w:r>
                  </w:p>
                  <w:p w14:paraId="56A226E4" w14:textId="77777777" w:rsidR="008235B4" w:rsidRDefault="008235B4" w:rsidP="008235B4">
                    <w:pPr>
                      <w:jc w:val="right"/>
                    </w:pPr>
                    <w:r>
                      <w:t>22</w:t>
                    </w:r>
                  </w:p>
                  <w:p w14:paraId="25BACE2C" w14:textId="77777777" w:rsidR="008235B4" w:rsidRDefault="008235B4" w:rsidP="008235B4">
                    <w:pPr>
                      <w:jc w:val="right"/>
                    </w:pPr>
                    <w:r>
                      <w:t>23</w:t>
                    </w:r>
                  </w:p>
                  <w:p w14:paraId="0A84438E" w14:textId="77777777" w:rsidR="008235B4" w:rsidRDefault="008235B4" w:rsidP="008235B4">
                    <w:pPr>
                      <w:jc w:val="right"/>
                    </w:pPr>
                    <w:r>
                      <w:t>24</w:t>
                    </w:r>
                  </w:p>
                  <w:p w14:paraId="0F2062B3" w14:textId="77777777" w:rsidR="008235B4" w:rsidRDefault="008235B4" w:rsidP="008235B4">
                    <w:pPr>
                      <w:jc w:val="right"/>
                    </w:pPr>
                    <w:r>
                      <w:t>25</w:t>
                    </w:r>
                  </w:p>
                  <w:p w14:paraId="687724C6" w14:textId="77777777" w:rsidR="008235B4" w:rsidRDefault="008235B4" w:rsidP="008235B4">
                    <w:pPr>
                      <w:jc w:val="right"/>
                    </w:pPr>
                    <w:r>
                      <w:t>26</w:t>
                    </w:r>
                  </w:p>
                  <w:p w14:paraId="3DCA9F2A" w14:textId="77777777" w:rsidR="008235B4" w:rsidRDefault="008235B4" w:rsidP="008235B4">
                    <w:pPr>
                      <w:jc w:val="right"/>
                    </w:pPr>
                    <w:r>
                      <w:t>27</w:t>
                    </w:r>
                  </w:p>
                  <w:p w14:paraId="2148E2EE" w14:textId="77777777" w:rsidR="008235B4" w:rsidRDefault="008235B4" w:rsidP="008235B4">
                    <w:pPr>
                      <w:jc w:val="right"/>
                    </w:pPr>
                    <w:r>
                      <w:t>28</w:t>
                    </w:r>
                  </w:p>
                  <w:p w14:paraId="043681AE" w14:textId="77777777" w:rsidR="008235B4" w:rsidRDefault="008235B4" w:rsidP="008235B4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EA6955" wp14:editId="5CD7A2EA">
              <wp:simplePos x="0" y="0"/>
              <wp:positionH relativeFrom="margin">
                <wp:posOffset>6400800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6530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7in,0" to="7in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BXMKXv3wAAABA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91DE52" wp14:editId="120ADE8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8189A" id="LeftBorder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Da9x5F3wAAAA4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07F314" wp14:editId="3A0520C8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BA513" id="LeftBorder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">
              <o:lock v:ext="edit" shapetype="f"/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9618" w14:textId="77777777" w:rsidR="00DC1FBD" w:rsidRDefault="00DC1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57"/>
    <w:multiLevelType w:val="hybridMultilevel"/>
    <w:tmpl w:val="FD1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63579"/>
    <w:multiLevelType w:val="hybridMultilevel"/>
    <w:tmpl w:val="2688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237"/>
    <w:multiLevelType w:val="hybridMultilevel"/>
    <w:tmpl w:val="7BD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97A"/>
    <w:multiLevelType w:val="hybridMultilevel"/>
    <w:tmpl w:val="D3A2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A350F"/>
    <w:multiLevelType w:val="hybridMultilevel"/>
    <w:tmpl w:val="81A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5374">
    <w:abstractNumId w:val="2"/>
  </w:num>
  <w:num w:numId="2" w16cid:durableId="335348538">
    <w:abstractNumId w:val="1"/>
  </w:num>
  <w:num w:numId="3" w16cid:durableId="2100902724">
    <w:abstractNumId w:val="6"/>
  </w:num>
  <w:num w:numId="4" w16cid:durableId="1554972999">
    <w:abstractNumId w:val="4"/>
  </w:num>
  <w:num w:numId="5" w16cid:durableId="762342553">
    <w:abstractNumId w:val="3"/>
  </w:num>
  <w:num w:numId="6" w16cid:durableId="1844315655">
    <w:abstractNumId w:val="0"/>
  </w:num>
  <w:num w:numId="7" w16cid:durableId="154887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54BE"/>
    <w:rsid w:val="00070793"/>
    <w:rsid w:val="00072A81"/>
    <w:rsid w:val="000763BC"/>
    <w:rsid w:val="00082366"/>
    <w:rsid w:val="00086088"/>
    <w:rsid w:val="000947E1"/>
    <w:rsid w:val="00094BDE"/>
    <w:rsid w:val="000A163C"/>
    <w:rsid w:val="000A3B45"/>
    <w:rsid w:val="000D4C09"/>
    <w:rsid w:val="000E7309"/>
    <w:rsid w:val="000F62CC"/>
    <w:rsid w:val="00111614"/>
    <w:rsid w:val="001348F2"/>
    <w:rsid w:val="00146B48"/>
    <w:rsid w:val="00150400"/>
    <w:rsid w:val="00166387"/>
    <w:rsid w:val="00171258"/>
    <w:rsid w:val="00174620"/>
    <w:rsid w:val="00181949"/>
    <w:rsid w:val="00194F6D"/>
    <w:rsid w:val="001D1B04"/>
    <w:rsid w:val="001D6114"/>
    <w:rsid w:val="001E620B"/>
    <w:rsid w:val="001E6C7C"/>
    <w:rsid w:val="00204BED"/>
    <w:rsid w:val="00210D9F"/>
    <w:rsid w:val="00225FE3"/>
    <w:rsid w:val="002919EE"/>
    <w:rsid w:val="002A063E"/>
    <w:rsid w:val="002C128F"/>
    <w:rsid w:val="002C5808"/>
    <w:rsid w:val="002D3476"/>
    <w:rsid w:val="002F448D"/>
    <w:rsid w:val="002F4AF4"/>
    <w:rsid w:val="0031542D"/>
    <w:rsid w:val="00342F6D"/>
    <w:rsid w:val="00344E86"/>
    <w:rsid w:val="00350AA1"/>
    <w:rsid w:val="00355412"/>
    <w:rsid w:val="00361EF7"/>
    <w:rsid w:val="003B353E"/>
    <w:rsid w:val="003C41E6"/>
    <w:rsid w:val="003C4C39"/>
    <w:rsid w:val="003D53B7"/>
    <w:rsid w:val="003E184F"/>
    <w:rsid w:val="00411D87"/>
    <w:rsid w:val="0043077F"/>
    <w:rsid w:val="0045435F"/>
    <w:rsid w:val="004562EE"/>
    <w:rsid w:val="00461455"/>
    <w:rsid w:val="0047540C"/>
    <w:rsid w:val="00485530"/>
    <w:rsid w:val="004B2E14"/>
    <w:rsid w:val="004B2FF4"/>
    <w:rsid w:val="004C2C17"/>
    <w:rsid w:val="004F64B7"/>
    <w:rsid w:val="005533EE"/>
    <w:rsid w:val="005574C9"/>
    <w:rsid w:val="00575AF2"/>
    <w:rsid w:val="005D4667"/>
    <w:rsid w:val="005E53FD"/>
    <w:rsid w:val="005F111D"/>
    <w:rsid w:val="0062120C"/>
    <w:rsid w:val="00634447"/>
    <w:rsid w:val="0065382B"/>
    <w:rsid w:val="00683CF3"/>
    <w:rsid w:val="006A34C5"/>
    <w:rsid w:val="006D00F8"/>
    <w:rsid w:val="0071184A"/>
    <w:rsid w:val="007355F3"/>
    <w:rsid w:val="00737F62"/>
    <w:rsid w:val="007479D8"/>
    <w:rsid w:val="007670A6"/>
    <w:rsid w:val="00772D09"/>
    <w:rsid w:val="007D55E0"/>
    <w:rsid w:val="007F6FCF"/>
    <w:rsid w:val="007F754E"/>
    <w:rsid w:val="008235B4"/>
    <w:rsid w:val="00823705"/>
    <w:rsid w:val="00825E62"/>
    <w:rsid w:val="00837624"/>
    <w:rsid w:val="00844AFF"/>
    <w:rsid w:val="0085186C"/>
    <w:rsid w:val="008A2FE0"/>
    <w:rsid w:val="008C0F2D"/>
    <w:rsid w:val="008D1442"/>
    <w:rsid w:val="00905D37"/>
    <w:rsid w:val="00924AF7"/>
    <w:rsid w:val="00947521"/>
    <w:rsid w:val="00956C86"/>
    <w:rsid w:val="009712BB"/>
    <w:rsid w:val="009817FF"/>
    <w:rsid w:val="00984A88"/>
    <w:rsid w:val="009936D8"/>
    <w:rsid w:val="009D2B15"/>
    <w:rsid w:val="009E74B4"/>
    <w:rsid w:val="00A15C32"/>
    <w:rsid w:val="00A253AF"/>
    <w:rsid w:val="00A4384E"/>
    <w:rsid w:val="00A72C2B"/>
    <w:rsid w:val="00A83CDB"/>
    <w:rsid w:val="00A937C8"/>
    <w:rsid w:val="00A977B3"/>
    <w:rsid w:val="00A97941"/>
    <w:rsid w:val="00AA156E"/>
    <w:rsid w:val="00AB14CE"/>
    <w:rsid w:val="00AE6016"/>
    <w:rsid w:val="00AF4C34"/>
    <w:rsid w:val="00B276B2"/>
    <w:rsid w:val="00B33FCB"/>
    <w:rsid w:val="00B468B1"/>
    <w:rsid w:val="00B6081E"/>
    <w:rsid w:val="00B81567"/>
    <w:rsid w:val="00B817A4"/>
    <w:rsid w:val="00B94BE1"/>
    <w:rsid w:val="00BA5185"/>
    <w:rsid w:val="00BB79E0"/>
    <w:rsid w:val="00BC02A6"/>
    <w:rsid w:val="00BD0436"/>
    <w:rsid w:val="00BE4321"/>
    <w:rsid w:val="00BF1A28"/>
    <w:rsid w:val="00BF3286"/>
    <w:rsid w:val="00C007C6"/>
    <w:rsid w:val="00C10802"/>
    <w:rsid w:val="00C156A1"/>
    <w:rsid w:val="00C1788A"/>
    <w:rsid w:val="00C21F9C"/>
    <w:rsid w:val="00C36552"/>
    <w:rsid w:val="00C436A1"/>
    <w:rsid w:val="00C73D2D"/>
    <w:rsid w:val="00C80D06"/>
    <w:rsid w:val="00CC3C1C"/>
    <w:rsid w:val="00D16116"/>
    <w:rsid w:val="00D20A2C"/>
    <w:rsid w:val="00D26C77"/>
    <w:rsid w:val="00D32DF4"/>
    <w:rsid w:val="00D4680A"/>
    <w:rsid w:val="00D57D5D"/>
    <w:rsid w:val="00DC1FBD"/>
    <w:rsid w:val="00DD378B"/>
    <w:rsid w:val="00DE56AE"/>
    <w:rsid w:val="00DF1013"/>
    <w:rsid w:val="00DF2402"/>
    <w:rsid w:val="00E02C6D"/>
    <w:rsid w:val="00E07D44"/>
    <w:rsid w:val="00E1327A"/>
    <w:rsid w:val="00E277AD"/>
    <w:rsid w:val="00E30E68"/>
    <w:rsid w:val="00E40399"/>
    <w:rsid w:val="00E54C06"/>
    <w:rsid w:val="00EB200C"/>
    <w:rsid w:val="00EC1CAA"/>
    <w:rsid w:val="00EC64E1"/>
    <w:rsid w:val="00EF687C"/>
    <w:rsid w:val="00F30B36"/>
    <w:rsid w:val="00F457FC"/>
    <w:rsid w:val="00F47457"/>
    <w:rsid w:val="00F61B57"/>
    <w:rsid w:val="00F651AD"/>
    <w:rsid w:val="00F7536D"/>
    <w:rsid w:val="00F80948"/>
    <w:rsid w:val="00F82670"/>
    <w:rsid w:val="00FA583C"/>
    <w:rsid w:val="00FC055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BB279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paragraph" w:styleId="Heading1">
    <w:name w:val="heading 1"/>
    <w:basedOn w:val="Normal"/>
    <w:next w:val="BodyText"/>
    <w:link w:val="Heading1Char"/>
    <w:qFormat/>
    <w:rsid w:val="00E30E6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E30E6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30E6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link w:val="Heading2"/>
    <w:rsid w:val="00E30E6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E30E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6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E30E68"/>
    <w:pPr>
      <w:spacing w:after="120"/>
    </w:pPr>
  </w:style>
  <w:style w:type="character" w:customStyle="1" w:styleId="BodyTextChar">
    <w:name w:val="Body Text Char"/>
    <w:link w:val="BodyText"/>
    <w:rsid w:val="00E30E68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settings\ebender.lacll\application data\microsoft\templates\Legal Pleadings\My Template........dot</Template>
  <TotalTime>0</TotalTime>
  <Pages>1</Pages>
  <Words>95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2012-01-24T19:27:00Z</cp:lastPrinted>
  <dcterms:created xsi:type="dcterms:W3CDTF">2023-03-29T23:09:00Z</dcterms:created>
  <dcterms:modified xsi:type="dcterms:W3CDTF">2023-05-18T20:13:00Z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