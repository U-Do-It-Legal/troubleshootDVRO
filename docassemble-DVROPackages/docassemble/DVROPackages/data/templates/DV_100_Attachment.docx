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D982" w14:textId="77777777" w:rsidR="004562EE" w:rsidRDefault="004562EE" w:rsidP="008235B4">
      <w:pPr>
        <w:pStyle w:val="AttorneyName"/>
        <w:rPr>
          <w:sz w:val="24"/>
          <w:szCs w:val="24"/>
        </w:rPr>
      </w:pPr>
    </w:p>
    <w:p w14:paraId="1D3BC799" w14:textId="77777777" w:rsidR="00772D09" w:rsidRDefault="00772D09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</w:p>
    <w:p w14:paraId="45D7A763" w14:textId="77777777" w:rsidR="0071184A" w:rsidRDefault="0071184A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</w:p>
    <w:p w14:paraId="1964EC49" w14:textId="4D86C245" w:rsidR="00575AF2" w:rsidRPr="007F6FCF" w:rsidRDefault="00D4680A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Self-Represented</w:t>
      </w:r>
    </w:p>
    <w:p w14:paraId="253B2F14" w14:textId="77777777" w:rsidR="0071184A" w:rsidRDefault="0071184A" w:rsidP="0071184A">
      <w:pPr>
        <w:pStyle w:val="SingleSpacing"/>
        <w:rPr>
          <w:rFonts w:ascii="Times New Roman" w:hAnsi="Times New Roman" w:cs="Times New Roman"/>
          <w:sz w:val="24"/>
          <w:szCs w:val="24"/>
        </w:rPr>
      </w:pPr>
    </w:p>
    <w:p w14:paraId="42714676" w14:textId="77777777" w:rsidR="0071184A" w:rsidRDefault="0071184A" w:rsidP="0071184A">
      <w:pPr>
        <w:pStyle w:val="Single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B1C230" w14:textId="362FC2C7" w:rsidR="00355412" w:rsidRDefault="0071184A" w:rsidP="009712BB">
      <w:pPr>
        <w:pStyle w:val="Single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ATTACHMENT TO FORM DV-100 REQUEST FOR DOMESTIC VIOLENCE RESTRAINING ORDER</w:t>
      </w:r>
    </w:p>
    <w:p w14:paraId="3D8DA268" w14:textId="257B19E2" w:rsidR="00350AA1" w:rsidRPr="00350AA1" w:rsidRDefault="00350AA1" w:rsidP="00350AA1">
      <w:pPr>
        <w:rPr>
          <w:rFonts w:ascii="Times New Roman" w:hAnsi="Times New Roman" w:cs="Times New Roman"/>
          <w:sz w:val="24"/>
          <w:szCs w:val="24"/>
        </w:rPr>
      </w:pPr>
      <w:r w:rsidRPr="00350AA1">
        <w:rPr>
          <w:rFonts w:ascii="Times New Roman" w:hAnsi="Times New Roman" w:cs="Times New Roman"/>
          <w:sz w:val="24"/>
          <w:szCs w:val="24"/>
        </w:rPr>
        <w:t>{%p for field in DV_100_attachment.overflow() %}</w:t>
      </w:r>
    </w:p>
    <w:p w14:paraId="71235729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field.is_object_list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() %} </w:t>
      </w:r>
    </w:p>
    <w:p w14:paraId="73D3C0C5" w14:textId="77777777" w:rsidR="00411D87" w:rsidRPr="00411D87" w:rsidRDefault="00411D87" w:rsidP="00411D8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field.label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1D87" w:rsidRPr="00411D87" w14:paraId="740C2E51" w14:textId="77777777" w:rsidTr="00E26AFA">
        <w:tc>
          <w:tcPr>
            <w:tcW w:w="3116" w:type="dxa"/>
          </w:tcPr>
          <w:p w14:paraId="1D972F98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column in 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field.columns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4C098E98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{{ label(column).capitalize() }}</w:t>
            </w:r>
          </w:p>
        </w:tc>
        <w:tc>
          <w:tcPr>
            <w:tcW w:w="3117" w:type="dxa"/>
          </w:tcPr>
          <w:p w14:paraId="25B035C9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endfor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%}</w:t>
            </w:r>
          </w:p>
        </w:tc>
      </w:tr>
      <w:tr w:rsidR="00411D87" w:rsidRPr="00411D87" w14:paraId="1655807C" w14:textId="77777777" w:rsidTr="00E26AFA">
        <w:tc>
          <w:tcPr>
            <w:tcW w:w="3116" w:type="dxa"/>
          </w:tcPr>
          <w:p w14:paraId="1259D283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{%tr for row in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field.overflow_value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1AEDB373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C09FDAC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D87" w:rsidRPr="00411D87" w14:paraId="54268AEB" w14:textId="77777777" w:rsidTr="00E26AFA">
        <w:tc>
          <w:tcPr>
            <w:tcW w:w="3116" w:type="dxa"/>
          </w:tcPr>
          <w:p w14:paraId="692ED615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for column in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field.columns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44D7D6F2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safeattr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(row, key(column)) }}</w:t>
            </w:r>
          </w:p>
        </w:tc>
        <w:tc>
          <w:tcPr>
            <w:tcW w:w="3117" w:type="dxa"/>
          </w:tcPr>
          <w:p w14:paraId="275DCA4C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</w:tr>
      <w:tr w:rsidR="00411D87" w:rsidRPr="00411D87" w14:paraId="35BD3D7B" w14:textId="77777777" w:rsidTr="00E26AFA">
        <w:tc>
          <w:tcPr>
            <w:tcW w:w="3116" w:type="dxa"/>
          </w:tcPr>
          <w:p w14:paraId="65AC33E2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{%tr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  <w:tc>
          <w:tcPr>
            <w:tcW w:w="3117" w:type="dxa"/>
          </w:tcPr>
          <w:p w14:paraId="1A4F4F21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9B5949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EC6A2E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field.is_list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>() %}</w:t>
      </w:r>
    </w:p>
    <w:p w14:paraId="03B24008" w14:textId="77777777" w:rsidR="00411D87" w:rsidRPr="00411D87" w:rsidRDefault="00411D87" w:rsidP="00411D8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field.label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684F13CC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 xml:space="preserve">{%p for item in </w:t>
      </w:r>
      <w:proofErr w:type="spellStart"/>
      <w:r w:rsidRPr="00411D87">
        <w:rPr>
          <w:rFonts w:ascii="Times New Roman" w:hAnsi="Times New Roman"/>
          <w:sz w:val="24"/>
          <w:szCs w:val="24"/>
        </w:rPr>
        <w:t>field.overflow_value</w:t>
      </w:r>
      <w:proofErr w:type="spellEnd"/>
      <w:r w:rsidRPr="00411D87">
        <w:rPr>
          <w:rFonts w:ascii="Times New Roman" w:hAnsi="Times New Roman"/>
          <w:sz w:val="24"/>
          <w:szCs w:val="24"/>
        </w:rPr>
        <w:t>() %}</w:t>
      </w:r>
    </w:p>
    <w:p w14:paraId="3CB76F59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>{{ item }}</w:t>
      </w:r>
    </w:p>
    <w:p w14:paraId="643774EF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 xml:space="preserve">{%p </w:t>
      </w:r>
      <w:proofErr w:type="spellStart"/>
      <w:r w:rsidRPr="00411D87">
        <w:rPr>
          <w:rFonts w:ascii="Times New Roman" w:hAnsi="Times New Roman"/>
          <w:sz w:val="24"/>
          <w:szCs w:val="24"/>
        </w:rPr>
        <w:t>endfor</w:t>
      </w:r>
      <w:proofErr w:type="spellEnd"/>
      <w:r w:rsidRPr="00411D87">
        <w:rPr>
          <w:rFonts w:ascii="Times New Roman" w:hAnsi="Times New Roman"/>
          <w:sz w:val="24"/>
          <w:szCs w:val="24"/>
        </w:rPr>
        <w:t xml:space="preserve"> %}</w:t>
      </w:r>
    </w:p>
    <w:p w14:paraId="3E8DD93B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>{%p else %}</w:t>
      </w:r>
    </w:p>
    <w:p w14:paraId="100BF9CA" w14:textId="77777777" w:rsid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b/>
          <w:sz w:val="24"/>
          <w:szCs w:val="24"/>
        </w:rPr>
        <w:t xml:space="preserve">{{ </w:t>
      </w:r>
      <w:proofErr w:type="spellStart"/>
      <w:r w:rsidRPr="00411D87">
        <w:rPr>
          <w:rFonts w:ascii="Times New Roman" w:hAnsi="Times New Roman" w:cs="Times New Roman"/>
          <w:b/>
          <w:sz w:val="24"/>
          <w:szCs w:val="24"/>
        </w:rPr>
        <w:t>field.label</w:t>
      </w:r>
      <w:proofErr w:type="spellEnd"/>
      <w:r w:rsidRPr="00411D87">
        <w:rPr>
          <w:rFonts w:ascii="Times New Roman" w:hAnsi="Times New Roman" w:cs="Times New Roman"/>
          <w:b/>
          <w:sz w:val="24"/>
          <w:szCs w:val="24"/>
        </w:rPr>
        <w:t xml:space="preserve"> }}</w:t>
      </w:r>
      <w:r w:rsidRPr="00411D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D36F31" w14:textId="3F1F1B62" w:rsidR="00411D87" w:rsidRPr="00411D87" w:rsidRDefault="00C007C6" w:rsidP="00411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 w:rsidR="00411D87" w:rsidRPr="00411D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411D87" w:rsidRPr="00411D87">
        <w:rPr>
          <w:rFonts w:ascii="Times New Roman" w:hAnsi="Times New Roman" w:cs="Times New Roman"/>
          <w:sz w:val="24"/>
          <w:szCs w:val="24"/>
        </w:rPr>
        <w:t>field.overflow_value</w:t>
      </w:r>
      <w:proofErr w:type="spellEnd"/>
      <w:r w:rsidR="00411D87" w:rsidRPr="00411D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11D87" w:rsidRPr="00411D87">
        <w:rPr>
          <w:rFonts w:ascii="Times New Roman" w:hAnsi="Times New Roman" w:cs="Times New Roman"/>
          <w:sz w:val="24"/>
          <w:szCs w:val="24"/>
        </w:rPr>
        <w:t>overflow_message</w:t>
      </w:r>
      <w:proofErr w:type="spellEnd"/>
      <w:r w:rsidR="00411D87" w:rsidRPr="00411D87">
        <w:rPr>
          <w:rFonts w:ascii="Times New Roman" w:hAnsi="Times New Roman" w:cs="Times New Roman"/>
          <w:sz w:val="24"/>
          <w:szCs w:val="24"/>
        </w:rPr>
        <w:t>=</w:t>
      </w:r>
      <w:r w:rsidR="00837624" w:rsidRPr="00837624">
        <w:rPr>
          <w:rFonts w:ascii="Times New Roman" w:hAnsi="Times New Roman" w:cs="Times New Roman"/>
          <w:sz w:val="24"/>
          <w:szCs w:val="24"/>
        </w:rPr>
        <w:t xml:space="preserve"> </w:t>
      </w:r>
      <w:r w:rsidR="00837624" w:rsidRPr="00350AA1">
        <w:rPr>
          <w:rFonts w:ascii="Times New Roman" w:hAnsi="Times New Roman" w:cs="Times New Roman"/>
          <w:sz w:val="24"/>
          <w:szCs w:val="24"/>
        </w:rPr>
        <w:t>DV_100_attachment</w:t>
      </w:r>
      <w:r w:rsidR="00411D87" w:rsidRPr="00411D87">
        <w:rPr>
          <w:rFonts w:ascii="Times New Roman" w:hAnsi="Times New Roman" w:cs="Times New Roman"/>
          <w:sz w:val="24"/>
          <w:szCs w:val="24"/>
        </w:rPr>
        <w:t>.default_overflow_message) }}</w:t>
      </w:r>
    </w:p>
    <w:p w14:paraId="6ADA5EA5" w14:textId="367A7A99" w:rsidR="00FC0558" w:rsidRDefault="00411D87" w:rsidP="00C80D06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>{%p endif %}</w:t>
      </w:r>
    </w:p>
    <w:p w14:paraId="39F71344" w14:textId="2952DC4E" w:rsidR="00C80D06" w:rsidRPr="00350AA1" w:rsidRDefault="00C80D06" w:rsidP="00C80D06">
      <w:pPr>
        <w:rPr>
          <w:rFonts w:ascii="Times New Roman" w:hAnsi="Times New Roman" w:cs="Times New Roman"/>
          <w:sz w:val="24"/>
          <w:szCs w:val="24"/>
        </w:rPr>
      </w:pPr>
      <w:r w:rsidRPr="00350AA1"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 w:rsidRPr="00350AA1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350AA1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900F930" w14:textId="14515449" w:rsidR="00C80D06" w:rsidRDefault="00C80D06" w:rsidP="00350AA1">
      <w:pPr>
        <w:rPr>
          <w:rFonts w:ascii="Times New Roman" w:hAnsi="Times New Roman" w:cs="Times New Roman"/>
          <w:sz w:val="24"/>
          <w:szCs w:val="24"/>
        </w:rPr>
      </w:pPr>
    </w:p>
    <w:sectPr w:rsidR="00C80D06" w:rsidSect="00844A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-1440" w:right="720" w:bottom="-1440" w:left="1440" w:header="720" w:footer="432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D8A67" w14:textId="77777777" w:rsidR="00E21F22" w:rsidRDefault="00E21F22">
      <w:r>
        <w:separator/>
      </w:r>
    </w:p>
  </w:endnote>
  <w:endnote w:type="continuationSeparator" w:id="0">
    <w:p w14:paraId="1BA7155B" w14:textId="77777777" w:rsidR="00E21F22" w:rsidRDefault="00E21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26527" w14:textId="77777777" w:rsidR="00DE7A44" w:rsidRDefault="00DE7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7F34C" w14:textId="77777777" w:rsidR="00C156A1" w:rsidRDefault="00737F62" w:rsidP="008235B4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1C75C50" wp14:editId="082D6A18">
              <wp:simplePos x="0" y="0"/>
              <wp:positionH relativeFrom="column">
                <wp:posOffset>0</wp:posOffset>
              </wp:positionH>
              <wp:positionV relativeFrom="paragraph">
                <wp:posOffset>113030</wp:posOffset>
              </wp:positionV>
              <wp:extent cx="635635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563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512FF6" id="Line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9pt" to="500.5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">
              <o:lock v:ext="edit" shapetype="f"/>
            </v:line>
          </w:pict>
        </mc:Fallback>
      </mc:AlternateContent>
    </w:r>
  </w:p>
  <w:p w14:paraId="25FD8559" w14:textId="77777777" w:rsidR="002C128F" w:rsidRDefault="00E54C06" w:rsidP="002C128F">
    <w:pPr>
      <w:pStyle w:val="SingleSpacing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ATTACHMENT TO FORM </w:t>
    </w:r>
    <w:r w:rsidR="002C128F">
      <w:rPr>
        <w:rFonts w:ascii="Times New Roman" w:hAnsi="Times New Roman" w:cs="Times New Roman"/>
        <w:sz w:val="24"/>
        <w:szCs w:val="24"/>
      </w:rPr>
      <w:t>DV</w:t>
    </w:r>
    <w:r>
      <w:rPr>
        <w:rFonts w:ascii="Times New Roman" w:hAnsi="Times New Roman" w:cs="Times New Roman"/>
        <w:sz w:val="24"/>
        <w:szCs w:val="24"/>
      </w:rPr>
      <w:t xml:space="preserve">-100 </w:t>
    </w:r>
    <w:r w:rsidR="002C128F">
      <w:rPr>
        <w:rFonts w:ascii="Times New Roman" w:hAnsi="Times New Roman" w:cs="Times New Roman"/>
        <w:sz w:val="24"/>
        <w:szCs w:val="24"/>
      </w:rPr>
      <w:t>REQUEST FOR</w:t>
    </w:r>
  </w:p>
  <w:p w14:paraId="09F17FE7" w14:textId="77777777" w:rsidR="008235B4" w:rsidRPr="00E54C06" w:rsidRDefault="002C128F" w:rsidP="002C128F">
    <w:pPr>
      <w:pStyle w:val="SingleSpacing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DOMESTIC VIOLENCE RESTRAINING ORDER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60B60" w14:textId="77777777" w:rsidR="00DE7A44" w:rsidRDefault="00DE7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A40FF" w14:textId="77777777" w:rsidR="00E21F22" w:rsidRDefault="00E21F22">
      <w:r>
        <w:separator/>
      </w:r>
    </w:p>
  </w:footnote>
  <w:footnote w:type="continuationSeparator" w:id="0">
    <w:p w14:paraId="66A1B3B5" w14:textId="77777777" w:rsidR="00E21F22" w:rsidRDefault="00E21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9E3DC" w14:textId="77777777" w:rsidR="00DE7A44" w:rsidRDefault="00DE7A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0412D" w14:textId="3A8D62D1" w:rsidR="008235B4" w:rsidRPr="0071184A" w:rsidRDefault="0071184A" w:rsidP="000763BC">
    <w:pPr>
      <w:spacing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Short Title: {{ </w:t>
    </w:r>
    <w:proofErr w:type="spellStart"/>
    <w:r>
      <w:rPr>
        <w:rFonts w:ascii="Times New Roman" w:hAnsi="Times New Roman" w:cs="Times New Roman"/>
        <w:sz w:val="24"/>
        <w:szCs w:val="24"/>
      </w:rPr>
      <w:t>pet.name.last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}}, {{ </w:t>
    </w:r>
    <w:proofErr w:type="spellStart"/>
    <w:r>
      <w:rPr>
        <w:rFonts w:ascii="Times New Roman" w:hAnsi="Times New Roman" w:cs="Times New Roman"/>
        <w:sz w:val="24"/>
        <w:szCs w:val="24"/>
      </w:rPr>
      <w:t>pet.name.first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</w:t>
    </w:r>
    <w:r w:rsidR="006D797F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v.  </w:t>
    </w:r>
    <w:r w:rsidR="006D797F">
      <w:rPr>
        <w:rFonts w:ascii="Times New Roman" w:hAnsi="Times New Roman" w:cs="Times New Roman"/>
        <w:sz w:val="24"/>
        <w:szCs w:val="24"/>
      </w:rPr>
      <w:t xml:space="preserve">{{ </w:t>
    </w:r>
    <w:proofErr w:type="spellStart"/>
    <w:r w:rsidR="006D797F">
      <w:rPr>
        <w:rFonts w:ascii="Times New Roman" w:hAnsi="Times New Roman" w:cs="Times New Roman"/>
        <w:sz w:val="24"/>
        <w:szCs w:val="24"/>
      </w:rPr>
      <w:t>resp</w:t>
    </w:r>
    <w:r w:rsidR="006D797F">
      <w:rPr>
        <w:rFonts w:ascii="Times New Roman" w:hAnsi="Times New Roman" w:cs="Times New Roman"/>
        <w:sz w:val="24"/>
        <w:szCs w:val="24"/>
      </w:rPr>
      <w:t>.name.last</w:t>
    </w:r>
    <w:proofErr w:type="spellEnd"/>
    <w:r w:rsidR="006D797F">
      <w:rPr>
        <w:rFonts w:ascii="Times New Roman" w:hAnsi="Times New Roman" w:cs="Times New Roman"/>
        <w:sz w:val="24"/>
        <w:szCs w:val="24"/>
      </w:rPr>
      <w:t xml:space="preserve"> }}, {{ </w:t>
    </w:r>
    <w:proofErr w:type="spellStart"/>
    <w:r w:rsidR="006D797F">
      <w:rPr>
        <w:rFonts w:ascii="Times New Roman" w:hAnsi="Times New Roman" w:cs="Times New Roman"/>
        <w:sz w:val="24"/>
        <w:szCs w:val="24"/>
      </w:rPr>
      <w:t>resp</w:t>
    </w:r>
    <w:r w:rsidR="006D797F">
      <w:rPr>
        <w:rFonts w:ascii="Times New Roman" w:hAnsi="Times New Roman" w:cs="Times New Roman"/>
        <w:sz w:val="24"/>
        <w:szCs w:val="24"/>
      </w:rPr>
      <w:t>.name.first</w:t>
    </w:r>
    <w:proofErr w:type="spellEnd"/>
    <w:r w:rsidR="006D797F">
      <w:rPr>
        <w:rFonts w:ascii="Times New Roman" w:hAnsi="Times New Roman" w:cs="Times New Roman"/>
        <w:sz w:val="24"/>
        <w:szCs w:val="24"/>
      </w:rPr>
      <w:t xml:space="preserve"> 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009FD" w14:textId="77777777" w:rsidR="00DE7A44" w:rsidRDefault="00DE7A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4457"/>
    <w:multiLevelType w:val="hybridMultilevel"/>
    <w:tmpl w:val="FD1A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1C63579"/>
    <w:multiLevelType w:val="hybridMultilevel"/>
    <w:tmpl w:val="2688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72237"/>
    <w:multiLevelType w:val="hybridMultilevel"/>
    <w:tmpl w:val="7BDC0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6E297A"/>
    <w:multiLevelType w:val="hybridMultilevel"/>
    <w:tmpl w:val="D3A2A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1A350F"/>
    <w:multiLevelType w:val="hybridMultilevel"/>
    <w:tmpl w:val="81A2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315374">
    <w:abstractNumId w:val="2"/>
  </w:num>
  <w:num w:numId="2" w16cid:durableId="335348538">
    <w:abstractNumId w:val="1"/>
  </w:num>
  <w:num w:numId="3" w16cid:durableId="2100902724">
    <w:abstractNumId w:val="6"/>
  </w:num>
  <w:num w:numId="4" w16cid:durableId="1554972999">
    <w:abstractNumId w:val="4"/>
  </w:num>
  <w:num w:numId="5" w16cid:durableId="762342553">
    <w:abstractNumId w:val="3"/>
  </w:num>
  <w:num w:numId="6" w16cid:durableId="1844315655">
    <w:abstractNumId w:val="0"/>
  </w:num>
  <w:num w:numId="7" w16cid:durableId="15488794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removePersonalInformation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0"/>
  <w:drawingGridVerticalSpacing w:val="187"/>
  <w:displayHorizont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ttorneyName" w:val="-1"/>
    <w:docVar w:name="CaptionBoxStyle" w:val="0"/>
    <w:docVar w:name="CourtAlignment" w:val="1"/>
    <w:docVar w:name="CourtName" w:val="SUPERIOR COURT OF THE STATE OF CALIFORNIA_x000d__x000a_COUNTY OF LOS ANGELES"/>
    <w:docVar w:name="FirmInFtr" w:val="0"/>
    <w:docVar w:name="FirmInSigBlkStyle" w:val="2"/>
    <w:docVar w:name="FirstLineNum" w:val="1"/>
    <w:docVar w:name="FirstPleadingLine" w:val="1"/>
    <w:docVar w:name="Font" w:val="Courier New"/>
    <w:docVar w:name="IncludeDate" w:val="-1"/>
    <w:docVar w:name="IncludeLineNumbers" w:val="-1"/>
    <w:docVar w:name="JudgeName" w:val="0"/>
    <w:docVar w:name="LeftBorderStyle" w:val="2"/>
    <w:docVar w:name="LineNumIncByOne" w:val="-1"/>
    <w:docVar w:name="LineSpacing" w:val="2"/>
    <w:docVar w:name="LinesPerPage" w:val="28"/>
    <w:docVar w:name="PageNumsInFtr" w:val="-1"/>
    <w:docVar w:name="RightBorderStyle" w:val="1"/>
    <w:docVar w:name="SigBlkYes" w:val="-1"/>
    <w:docVar w:name="SignWith" w:val=" "/>
    <w:docVar w:name="SummaryInFtr" w:val="-1"/>
  </w:docVars>
  <w:rsids>
    <w:rsidRoot w:val="00575AF2"/>
    <w:rsid w:val="000052A3"/>
    <w:rsid w:val="0003340C"/>
    <w:rsid w:val="000454BE"/>
    <w:rsid w:val="000655A5"/>
    <w:rsid w:val="00070793"/>
    <w:rsid w:val="00072A81"/>
    <w:rsid w:val="000763BC"/>
    <w:rsid w:val="00082366"/>
    <w:rsid w:val="00086088"/>
    <w:rsid w:val="000947E1"/>
    <w:rsid w:val="00094BDE"/>
    <w:rsid w:val="000A163C"/>
    <w:rsid w:val="000A3B45"/>
    <w:rsid w:val="000D4C09"/>
    <w:rsid w:val="000E7309"/>
    <w:rsid w:val="000F62CC"/>
    <w:rsid w:val="00111614"/>
    <w:rsid w:val="001348F2"/>
    <w:rsid w:val="00150400"/>
    <w:rsid w:val="00166387"/>
    <w:rsid w:val="00171258"/>
    <w:rsid w:val="00174620"/>
    <w:rsid w:val="00181949"/>
    <w:rsid w:val="00194F6D"/>
    <w:rsid w:val="001D1B04"/>
    <w:rsid w:val="001D6114"/>
    <w:rsid w:val="001E620B"/>
    <w:rsid w:val="001E6C7C"/>
    <w:rsid w:val="00204BED"/>
    <w:rsid w:val="00225FE3"/>
    <w:rsid w:val="00277D0A"/>
    <w:rsid w:val="0028541F"/>
    <w:rsid w:val="002919EE"/>
    <w:rsid w:val="002A063E"/>
    <w:rsid w:val="002C128F"/>
    <w:rsid w:val="002C5808"/>
    <w:rsid w:val="002D3476"/>
    <w:rsid w:val="002F448D"/>
    <w:rsid w:val="002F4AF4"/>
    <w:rsid w:val="0031542D"/>
    <w:rsid w:val="00342F6D"/>
    <w:rsid w:val="00344E86"/>
    <w:rsid w:val="00350AA1"/>
    <w:rsid w:val="00355412"/>
    <w:rsid w:val="003B353E"/>
    <w:rsid w:val="003C41E6"/>
    <w:rsid w:val="003C4C39"/>
    <w:rsid w:val="003D53B7"/>
    <w:rsid w:val="003E184F"/>
    <w:rsid w:val="00411D87"/>
    <w:rsid w:val="0043077F"/>
    <w:rsid w:val="0045435F"/>
    <w:rsid w:val="004562EE"/>
    <w:rsid w:val="0047540C"/>
    <w:rsid w:val="00485530"/>
    <w:rsid w:val="004B2E14"/>
    <w:rsid w:val="004B2FF4"/>
    <w:rsid w:val="004C2C17"/>
    <w:rsid w:val="004F64B7"/>
    <w:rsid w:val="005533EE"/>
    <w:rsid w:val="005574C9"/>
    <w:rsid w:val="00575AF2"/>
    <w:rsid w:val="005D4667"/>
    <w:rsid w:val="005E53FD"/>
    <w:rsid w:val="005F111D"/>
    <w:rsid w:val="0062120C"/>
    <w:rsid w:val="00634447"/>
    <w:rsid w:val="0065382B"/>
    <w:rsid w:val="00683CF3"/>
    <w:rsid w:val="006A34C5"/>
    <w:rsid w:val="006D00F8"/>
    <w:rsid w:val="006D797F"/>
    <w:rsid w:val="0071184A"/>
    <w:rsid w:val="007355F3"/>
    <w:rsid w:val="00737F62"/>
    <w:rsid w:val="007479D8"/>
    <w:rsid w:val="007670A6"/>
    <w:rsid w:val="00772D09"/>
    <w:rsid w:val="007940FA"/>
    <w:rsid w:val="007D55E0"/>
    <w:rsid w:val="007F6FCF"/>
    <w:rsid w:val="007F754E"/>
    <w:rsid w:val="008235B4"/>
    <w:rsid w:val="00823705"/>
    <w:rsid w:val="00837624"/>
    <w:rsid w:val="00844AFF"/>
    <w:rsid w:val="0085186C"/>
    <w:rsid w:val="008A0250"/>
    <w:rsid w:val="008A2FE0"/>
    <w:rsid w:val="008D1442"/>
    <w:rsid w:val="00905D37"/>
    <w:rsid w:val="00924AF7"/>
    <w:rsid w:val="00947521"/>
    <w:rsid w:val="00956C86"/>
    <w:rsid w:val="009712BB"/>
    <w:rsid w:val="009817FF"/>
    <w:rsid w:val="00984A88"/>
    <w:rsid w:val="009936D8"/>
    <w:rsid w:val="009D2B15"/>
    <w:rsid w:val="009E74B4"/>
    <w:rsid w:val="00A15C32"/>
    <w:rsid w:val="00A253AF"/>
    <w:rsid w:val="00A4384E"/>
    <w:rsid w:val="00A72C2B"/>
    <w:rsid w:val="00A83CDB"/>
    <w:rsid w:val="00A937C8"/>
    <w:rsid w:val="00A977B3"/>
    <w:rsid w:val="00A97941"/>
    <w:rsid w:val="00AA156E"/>
    <w:rsid w:val="00AB14CE"/>
    <w:rsid w:val="00AE6016"/>
    <w:rsid w:val="00AF4C34"/>
    <w:rsid w:val="00B276B2"/>
    <w:rsid w:val="00B33FCB"/>
    <w:rsid w:val="00B468B1"/>
    <w:rsid w:val="00B6081E"/>
    <w:rsid w:val="00B81567"/>
    <w:rsid w:val="00B817A4"/>
    <w:rsid w:val="00B94BE1"/>
    <w:rsid w:val="00BA5185"/>
    <w:rsid w:val="00BB79E0"/>
    <w:rsid w:val="00BD0436"/>
    <w:rsid w:val="00BE4321"/>
    <w:rsid w:val="00BF1A28"/>
    <w:rsid w:val="00BF3286"/>
    <w:rsid w:val="00C007C6"/>
    <w:rsid w:val="00C10802"/>
    <w:rsid w:val="00C156A1"/>
    <w:rsid w:val="00C1788A"/>
    <w:rsid w:val="00C21F9C"/>
    <w:rsid w:val="00C36552"/>
    <w:rsid w:val="00C436A1"/>
    <w:rsid w:val="00C73D2D"/>
    <w:rsid w:val="00C80D06"/>
    <w:rsid w:val="00C96821"/>
    <w:rsid w:val="00CC3C1C"/>
    <w:rsid w:val="00D16116"/>
    <w:rsid w:val="00D20A2C"/>
    <w:rsid w:val="00D32DF4"/>
    <w:rsid w:val="00D4680A"/>
    <w:rsid w:val="00D57D5D"/>
    <w:rsid w:val="00DD378B"/>
    <w:rsid w:val="00DE56AE"/>
    <w:rsid w:val="00DE7A44"/>
    <w:rsid w:val="00DF1013"/>
    <w:rsid w:val="00DF2402"/>
    <w:rsid w:val="00E21F22"/>
    <w:rsid w:val="00E277AD"/>
    <w:rsid w:val="00E30E68"/>
    <w:rsid w:val="00E40399"/>
    <w:rsid w:val="00E54C06"/>
    <w:rsid w:val="00EB200C"/>
    <w:rsid w:val="00EF687C"/>
    <w:rsid w:val="00F30B36"/>
    <w:rsid w:val="00F457FC"/>
    <w:rsid w:val="00F47457"/>
    <w:rsid w:val="00F61B57"/>
    <w:rsid w:val="00F651AD"/>
    <w:rsid w:val="00F7536D"/>
    <w:rsid w:val="00F80948"/>
    <w:rsid w:val="00F81CF0"/>
    <w:rsid w:val="00F82670"/>
    <w:rsid w:val="00F864EE"/>
    <w:rsid w:val="00FA583C"/>
    <w:rsid w:val="00FC0558"/>
    <w:rsid w:val="00FE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BB279B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455" w:lineRule="exact"/>
    </w:pPr>
    <w:rPr>
      <w:rFonts w:ascii="Courier New" w:hAnsi="Courier New" w:cs="Courier New"/>
      <w:sz w:val="18"/>
    </w:rPr>
  </w:style>
  <w:style w:type="paragraph" w:styleId="Heading1">
    <w:name w:val="heading 1"/>
    <w:basedOn w:val="Normal"/>
    <w:next w:val="BodyText"/>
    <w:link w:val="Heading1Char"/>
    <w:qFormat/>
    <w:rsid w:val="00E30E68"/>
    <w:pPr>
      <w:keepNext/>
      <w:numPr>
        <w:numId w:val="1"/>
      </w:numPr>
      <w:spacing w:before="240" w:after="120" w:line="240" w:lineRule="auto"/>
      <w:outlineLvl w:val="0"/>
    </w:pPr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E30E68"/>
    <w:pPr>
      <w:keepNext/>
      <w:numPr>
        <w:ilvl w:val="1"/>
        <w:numId w:val="1"/>
      </w:numPr>
      <w:spacing w:before="200" w:after="120" w:line="240" w:lineRule="auto"/>
      <w:outlineLvl w:val="1"/>
    </w:pPr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ing">
    <w:name w:val="Single Spacing"/>
    <w:basedOn w:val="Normal"/>
    <w:pPr>
      <w:spacing w:line="227" w:lineRule="exact"/>
    </w:pPr>
  </w:style>
  <w:style w:type="paragraph" w:customStyle="1" w:styleId="15Spacing">
    <w:name w:val="1.5 Spacing"/>
    <w:basedOn w:val="Normal"/>
    <w:pPr>
      <w:spacing w:line="341" w:lineRule="exact"/>
    </w:pPr>
  </w:style>
  <w:style w:type="paragraph" w:customStyle="1" w:styleId="DoubleSpacing">
    <w:name w:val="Double Spacing"/>
    <w:basedOn w:val="Normal"/>
  </w:style>
  <w:style w:type="paragraph" w:customStyle="1" w:styleId="AttorneyName">
    <w:name w:val="Attorney Name"/>
    <w:basedOn w:val="SingleSpacing"/>
  </w:style>
  <w:style w:type="paragraph" w:customStyle="1" w:styleId="FirmName">
    <w:name w:val="Firm Name"/>
    <w:basedOn w:val="SingleSpacing"/>
    <w:pPr>
      <w:jc w:val="center"/>
    </w:pPr>
  </w:style>
  <w:style w:type="paragraph" w:customStyle="1" w:styleId="SignatureBlock">
    <w:name w:val="Signature Block"/>
    <w:basedOn w:val="SingleSpacing"/>
    <w:pPr>
      <w:ind w:left="504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B20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30E68"/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link w:val="Heading2"/>
    <w:rsid w:val="00E30E68"/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table" w:styleId="TableGrid">
    <w:name w:val="Table Grid"/>
    <w:basedOn w:val="TableNormal"/>
    <w:uiPriority w:val="39"/>
    <w:rsid w:val="00E30E68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E68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odyText">
    <w:name w:val="Body Text"/>
    <w:basedOn w:val="Normal"/>
    <w:link w:val="BodyTextChar"/>
    <w:rsid w:val="00E30E68"/>
    <w:pPr>
      <w:spacing w:after="120"/>
    </w:pPr>
  </w:style>
  <w:style w:type="character" w:customStyle="1" w:styleId="BodyTextChar">
    <w:name w:val="Body Text Char"/>
    <w:link w:val="BodyText"/>
    <w:rsid w:val="00E30E68"/>
    <w:rPr>
      <w:rFonts w:ascii="Courier New" w:hAnsi="Courier New" w:cs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bender.lacll\application%20data\microsoft\templates\Legal%20Pleadings\My%20Template.......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settings\ebender.lacll\application data\microsoft\templates\Legal Pleadings\My Template........dot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Pleading Wizard</vt:lpstr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Pleading Wizard</dc:title>
  <dc:subject/>
  <dc:creator/>
  <cp:keywords/>
  <cp:lastModifiedBy/>
  <cp:revision>1</cp:revision>
  <cp:lastPrinted>2012-01-24T19:27:00Z</cp:lastPrinted>
  <dcterms:created xsi:type="dcterms:W3CDTF">2023-03-30T22:01:00Z</dcterms:created>
  <dcterms:modified xsi:type="dcterms:W3CDTF">2023-04-03T20:12:00Z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